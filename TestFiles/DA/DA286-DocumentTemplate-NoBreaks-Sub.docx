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666"/>
      </w:tblGrid>
      <w:tr w:rsidR="00777CF3" w14:paraId="26EB6AA4" w14:textId="77777777" w:rsidTr="00777CF3">
        <w:tc>
          <w:tcPr>
            <w:tcW w:w="1696" w:type="dxa"/>
          </w:tcPr>
          <w:p w14:paraId="1E6F0337" w14:textId="33BE3168" w:rsidR="00777CF3" w:rsidRPr="00777CF3" w:rsidRDefault="00777CF3" w:rsidP="00777CF3">
            <w:pPr>
              <w:rPr>
                <w:b/>
                <w:sz w:val="24"/>
                <w:szCs w:val="24"/>
              </w:rPr>
            </w:pPr>
            <w:r w:rsidRPr="00777CF3">
              <w:rPr>
                <w:b/>
                <w:sz w:val="24"/>
                <w:szCs w:val="24"/>
              </w:rPr>
              <w:t>Title:</w:t>
            </w:r>
          </w:p>
        </w:tc>
        <w:sdt>
          <w:sdtPr>
            <w:rPr>
              <w:sz w:val="24"/>
              <w:szCs w:val="24"/>
            </w:rPr>
            <w:id w:val="-599416923"/>
            <w:placeholder>
              <w:docPart w:val="6DEB5B32701C4EC78D3D12DBE7F884F1"/>
            </w:placeholder>
            <w:showingPlcHdr/>
          </w:sdtPr>
          <w:sdtContent>
            <w:tc>
              <w:tcPr>
                <w:tcW w:w="8666" w:type="dxa"/>
              </w:tcPr>
              <w:p w14:paraId="23DB1618" w14:textId="2E8E297A" w:rsidR="00777CF3" w:rsidRPr="00777CF3" w:rsidRDefault="00777CF3" w:rsidP="00777CF3">
                <w:pPr>
                  <w:rPr>
                    <w:sz w:val="24"/>
                    <w:szCs w:val="24"/>
                  </w:rPr>
                </w:pPr>
                <w:r w:rsidRPr="00777CF3">
                  <w:rPr>
                    <w:sz w:val="24"/>
                    <w:szCs w:val="24"/>
                  </w:rPr>
                  <w:t>&lt;Content Select="Title" /&gt;</w:t>
                </w:r>
              </w:p>
            </w:tc>
          </w:sdtContent>
        </w:sdt>
      </w:tr>
      <w:tr w:rsidR="00777CF3" w14:paraId="7E06665F" w14:textId="77777777" w:rsidTr="00777CF3">
        <w:tc>
          <w:tcPr>
            <w:tcW w:w="1696" w:type="dxa"/>
          </w:tcPr>
          <w:p w14:paraId="3066D9D7" w14:textId="08FDB24B" w:rsidR="00777CF3" w:rsidRPr="00777CF3" w:rsidRDefault="00777CF3" w:rsidP="00777CF3">
            <w:pPr>
              <w:rPr>
                <w:b/>
                <w:sz w:val="24"/>
                <w:szCs w:val="24"/>
              </w:rPr>
            </w:pPr>
            <w:r w:rsidRPr="00777CF3">
              <w:rPr>
                <w:b/>
                <w:sz w:val="24"/>
                <w:szCs w:val="24"/>
              </w:rPr>
              <w:t>Price:</w:t>
            </w:r>
          </w:p>
        </w:tc>
        <w:tc>
          <w:tcPr>
            <w:tcW w:w="8666" w:type="dxa"/>
          </w:tcPr>
          <w:p w14:paraId="74BFD2C9" w14:textId="6C22A1D4" w:rsidR="00777CF3" w:rsidRPr="00777CF3" w:rsidRDefault="00777CF3" w:rsidP="00777CF3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744458333"/>
                <w:placeholder>
                  <w:docPart w:val="DefaultPlaceholder_-1854013440"/>
                </w:placeholder>
                <w:showingPlcHdr/>
              </w:sdtPr>
              <w:sdtContent>
                <w:r w:rsidRPr="00777CF3">
                  <w:rPr>
                    <w:sz w:val="24"/>
                    <w:szCs w:val="24"/>
                  </w:rPr>
                  <w:t>&lt;Content Select="Price" /&gt;</w:t>
                </w:r>
              </w:sdtContent>
            </w:sdt>
            <w:sdt>
              <w:sdtPr>
                <w:rPr>
                  <w:sz w:val="24"/>
                  <w:szCs w:val="24"/>
                </w:rPr>
                <w:id w:val="-1909299114"/>
                <w:placeholder>
                  <w:docPart w:val="3B4C4FC35BFD4771AEA4F60901A6E0C8"/>
                </w:placeholder>
                <w:showingPlcHdr/>
              </w:sdtPr>
              <w:sdtContent>
                <w:r w:rsidRPr="00777CF3">
                  <w:rPr>
                    <w:sz w:val="24"/>
                    <w:szCs w:val="24"/>
                  </w:rPr>
                  <w:t>&lt;Condition</w:t>
                </w:r>
                <w:r w:rsidR="004209C1">
                  <w:rPr>
                    <w:sz w:val="24"/>
                    <w:szCs w:val="24"/>
                  </w:rPr>
                  <w:t>al</w:t>
                </w:r>
                <w:r w:rsidRPr="00777CF3">
                  <w:rPr>
                    <w:sz w:val="24"/>
                    <w:szCs w:val="24"/>
                  </w:rPr>
                  <w:t xml:space="preserve"> Select="Price/@OnOffer = 'True'" Match="True" /&gt;</w:t>
                </w:r>
              </w:sdtContent>
            </w:sdt>
            <w:r w:rsidRPr="00777CF3">
              <w:rPr>
                <w:b/>
                <w:color w:val="FF0000"/>
                <w:sz w:val="24"/>
                <w:szCs w:val="24"/>
              </w:rPr>
              <w:t>*SALE*</w:t>
            </w:r>
            <w:sdt>
              <w:sdtPr>
                <w:rPr>
                  <w:sz w:val="24"/>
                  <w:szCs w:val="24"/>
                </w:rPr>
                <w:id w:val="-592858736"/>
                <w:placeholder>
                  <w:docPart w:val="A26EE5AD6D0C440EBFD91A2B84498192"/>
                </w:placeholder>
                <w:showingPlcHdr/>
              </w:sdtPr>
              <w:sdtContent>
                <w:r w:rsidRPr="00777CF3">
                  <w:rPr>
                    <w:sz w:val="24"/>
                    <w:szCs w:val="24"/>
                  </w:rPr>
                  <w:t>&lt;EndCondition</w:t>
                </w:r>
                <w:r w:rsidR="004209C1">
                  <w:rPr>
                    <w:sz w:val="24"/>
                    <w:szCs w:val="24"/>
                  </w:rPr>
                  <w:t>al</w:t>
                </w:r>
                <w:r w:rsidRPr="00777CF3">
                  <w:rPr>
                    <w:sz w:val="24"/>
                    <w:szCs w:val="24"/>
                  </w:rPr>
                  <w:t xml:space="preserve"> /&gt;</w:t>
                </w:r>
              </w:sdtContent>
            </w:sdt>
          </w:p>
        </w:tc>
      </w:tr>
      <w:tr w:rsidR="00777CF3" w14:paraId="257233C6" w14:textId="77777777" w:rsidTr="00777CF3">
        <w:tc>
          <w:tcPr>
            <w:tcW w:w="10362" w:type="dxa"/>
            <w:gridSpan w:val="2"/>
          </w:tcPr>
          <w:p w14:paraId="44A267BA" w14:textId="4BD77CD2" w:rsidR="00777CF3" w:rsidRPr="00777CF3" w:rsidRDefault="00777CF3" w:rsidP="00777CF3">
            <w:pPr>
              <w:rPr>
                <w:b/>
                <w:sz w:val="24"/>
                <w:szCs w:val="24"/>
              </w:rPr>
            </w:pPr>
            <w:r w:rsidRPr="00777CF3">
              <w:rPr>
                <w:b/>
                <w:sz w:val="24"/>
                <w:szCs w:val="24"/>
              </w:rPr>
              <w:t>Synopsis:</w:t>
            </w:r>
          </w:p>
        </w:tc>
      </w:tr>
      <w:tr w:rsidR="00777CF3" w14:paraId="50813338" w14:textId="77777777" w:rsidTr="00777CF3">
        <w:sdt>
          <w:sdtPr>
            <w:id w:val="435256260"/>
            <w:placeholder>
              <w:docPart w:val="DefaultPlaceholder_-1854013440"/>
            </w:placeholder>
            <w:showingPlcHdr/>
          </w:sdtPr>
          <w:sdtContent>
            <w:tc>
              <w:tcPr>
                <w:tcW w:w="10362" w:type="dxa"/>
                <w:gridSpan w:val="2"/>
              </w:tcPr>
              <w:p w14:paraId="070E73E8" w14:textId="523B4FE3" w:rsidR="00777CF3" w:rsidRDefault="00777CF3" w:rsidP="00777CF3">
                <w:r w:rsidRPr="00777CF3">
                  <w:rPr>
                    <w:i/>
                    <w:sz w:val="24"/>
                    <w:szCs w:val="24"/>
                  </w:rPr>
                  <w:t>&lt;Content Select="Synopsis" /&gt;</w:t>
                </w:r>
              </w:p>
            </w:tc>
          </w:sdtContent>
        </w:sdt>
      </w:tr>
      <w:tr w:rsidR="00777CF3" w14:paraId="25DE92E7" w14:textId="77777777" w:rsidTr="00777CF3">
        <w:tc>
          <w:tcPr>
            <w:tcW w:w="10362" w:type="dxa"/>
            <w:gridSpan w:val="2"/>
          </w:tcPr>
          <w:p w14:paraId="28642B51" w14:textId="77777777" w:rsidR="00777CF3" w:rsidRDefault="00777CF3" w:rsidP="00777CF3"/>
        </w:tc>
      </w:tr>
    </w:tbl>
    <w:p w14:paraId="32C9B576" w14:textId="375EA0FD" w:rsidR="00CE430A" w:rsidRPr="00D30722" w:rsidRDefault="001D14DD" w:rsidP="00777CF3">
      <w:bookmarkStart w:id="0" w:name="_GoBack"/>
      <w:bookmarkEnd w:id="0"/>
      <w:r w:rsidRPr="00D307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C9B577" wp14:editId="32C9B578">
                <wp:simplePos x="0" y="0"/>
                <wp:positionH relativeFrom="column">
                  <wp:posOffset>354965</wp:posOffset>
                </wp:positionH>
                <wp:positionV relativeFrom="paragraph">
                  <wp:posOffset>9855835</wp:posOffset>
                </wp:positionV>
                <wp:extent cx="3946525" cy="571500"/>
                <wp:effectExtent l="0" t="0" r="0" b="381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65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9B584" w14:textId="77777777" w:rsidR="0035108B" w:rsidRDefault="0035108B" w:rsidP="003510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C9B57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.95pt;margin-top:776.05pt;width:310.75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WT4gwIAAA8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" stroked="f">
                <v:textbox>
                  <w:txbxContent>
                    <w:p w14:paraId="32C9B584" w14:textId="77777777" w:rsidR="0035108B" w:rsidRDefault="0035108B" w:rsidP="0035108B"/>
                  </w:txbxContent>
                </v:textbox>
              </v:shape>
            </w:pict>
          </mc:Fallback>
        </mc:AlternateContent>
      </w:r>
    </w:p>
    <w:sectPr w:rsidR="00CE430A" w:rsidRPr="00D30722" w:rsidSect="00DD474B">
      <w:type w:val="continuous"/>
      <w:pgSz w:w="11907" w:h="16840" w:code="9"/>
      <w:pgMar w:top="851" w:right="851" w:bottom="992" w:left="684" w:header="720" w:footer="2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204B2" w14:textId="77777777" w:rsidR="000F7B03" w:rsidRDefault="000F7B03">
      <w:r>
        <w:separator/>
      </w:r>
    </w:p>
  </w:endnote>
  <w:endnote w:type="continuationSeparator" w:id="0">
    <w:p w14:paraId="44C2BC6A" w14:textId="77777777" w:rsidR="000F7B03" w:rsidRDefault="000F7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F14BB" w14:textId="77777777" w:rsidR="000F7B03" w:rsidRDefault="000F7B03">
      <w:r>
        <w:separator/>
      </w:r>
    </w:p>
  </w:footnote>
  <w:footnote w:type="continuationSeparator" w:id="0">
    <w:p w14:paraId="5563D0F0" w14:textId="77777777" w:rsidR="000F7B03" w:rsidRDefault="000F7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B792E"/>
    <w:multiLevelType w:val="hybridMultilevel"/>
    <w:tmpl w:val="8E945A82"/>
    <w:lvl w:ilvl="0" w:tplc="08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84BE9"/>
    <w:multiLevelType w:val="hybridMultilevel"/>
    <w:tmpl w:val="D49CFA2E"/>
    <w:lvl w:ilvl="0" w:tplc="05920FCA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C3C6C"/>
    <w:multiLevelType w:val="multilevel"/>
    <w:tmpl w:val="2DD47E9A"/>
    <w:styleLink w:val="Normal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Batang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formsDesign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A44"/>
    <w:rsid w:val="00001AFC"/>
    <w:rsid w:val="000125B6"/>
    <w:rsid w:val="000227FB"/>
    <w:rsid w:val="00027938"/>
    <w:rsid w:val="00032C3A"/>
    <w:rsid w:val="00033099"/>
    <w:rsid w:val="00037C84"/>
    <w:rsid w:val="00047E5A"/>
    <w:rsid w:val="000618C5"/>
    <w:rsid w:val="000655C9"/>
    <w:rsid w:val="00067A7A"/>
    <w:rsid w:val="00067E05"/>
    <w:rsid w:val="000755F5"/>
    <w:rsid w:val="000A3A44"/>
    <w:rsid w:val="000C070C"/>
    <w:rsid w:val="000C1C05"/>
    <w:rsid w:val="000F7B03"/>
    <w:rsid w:val="0010506C"/>
    <w:rsid w:val="00116DAE"/>
    <w:rsid w:val="001269CB"/>
    <w:rsid w:val="001338FF"/>
    <w:rsid w:val="00137E56"/>
    <w:rsid w:val="0015472D"/>
    <w:rsid w:val="00160691"/>
    <w:rsid w:val="00185E3F"/>
    <w:rsid w:val="00187A19"/>
    <w:rsid w:val="001A1805"/>
    <w:rsid w:val="001D14DD"/>
    <w:rsid w:val="001E3423"/>
    <w:rsid w:val="001F30B4"/>
    <w:rsid w:val="001F5CD0"/>
    <w:rsid w:val="002301BF"/>
    <w:rsid w:val="00233C4B"/>
    <w:rsid w:val="00240699"/>
    <w:rsid w:val="00252110"/>
    <w:rsid w:val="0025220F"/>
    <w:rsid w:val="00267F74"/>
    <w:rsid w:val="00277377"/>
    <w:rsid w:val="00286D52"/>
    <w:rsid w:val="0029180C"/>
    <w:rsid w:val="00291B60"/>
    <w:rsid w:val="002A2595"/>
    <w:rsid w:val="002E0FF3"/>
    <w:rsid w:val="00325D5F"/>
    <w:rsid w:val="0032660B"/>
    <w:rsid w:val="003348BE"/>
    <w:rsid w:val="0035108B"/>
    <w:rsid w:val="00364174"/>
    <w:rsid w:val="0039592E"/>
    <w:rsid w:val="003A60BA"/>
    <w:rsid w:val="003C6AC7"/>
    <w:rsid w:val="003D59AD"/>
    <w:rsid w:val="003E1762"/>
    <w:rsid w:val="003F0BD1"/>
    <w:rsid w:val="00412E8B"/>
    <w:rsid w:val="00417490"/>
    <w:rsid w:val="004209C1"/>
    <w:rsid w:val="00421235"/>
    <w:rsid w:val="00424753"/>
    <w:rsid w:val="00426849"/>
    <w:rsid w:val="00435B53"/>
    <w:rsid w:val="0045663F"/>
    <w:rsid w:val="00474DC2"/>
    <w:rsid w:val="004775F6"/>
    <w:rsid w:val="00480696"/>
    <w:rsid w:val="00481B90"/>
    <w:rsid w:val="00486BF8"/>
    <w:rsid w:val="00497354"/>
    <w:rsid w:val="004A33F8"/>
    <w:rsid w:val="004A6B45"/>
    <w:rsid w:val="004B5280"/>
    <w:rsid w:val="004B53CE"/>
    <w:rsid w:val="004E23BB"/>
    <w:rsid w:val="004E7CB7"/>
    <w:rsid w:val="0054701B"/>
    <w:rsid w:val="00594F99"/>
    <w:rsid w:val="005A2C91"/>
    <w:rsid w:val="005A4C95"/>
    <w:rsid w:val="005A7BC1"/>
    <w:rsid w:val="005B6D7F"/>
    <w:rsid w:val="005C673E"/>
    <w:rsid w:val="005D5EBC"/>
    <w:rsid w:val="005E0F1E"/>
    <w:rsid w:val="005E5A52"/>
    <w:rsid w:val="00617C25"/>
    <w:rsid w:val="006207E3"/>
    <w:rsid w:val="0062080F"/>
    <w:rsid w:val="006251B8"/>
    <w:rsid w:val="00661774"/>
    <w:rsid w:val="00662441"/>
    <w:rsid w:val="00673598"/>
    <w:rsid w:val="006768C6"/>
    <w:rsid w:val="0067732D"/>
    <w:rsid w:val="0068076A"/>
    <w:rsid w:val="00696E01"/>
    <w:rsid w:val="006A1757"/>
    <w:rsid w:val="006B3ABA"/>
    <w:rsid w:val="006B51E8"/>
    <w:rsid w:val="006C113D"/>
    <w:rsid w:val="006C531E"/>
    <w:rsid w:val="006D15C6"/>
    <w:rsid w:val="006D18A8"/>
    <w:rsid w:val="006E03CD"/>
    <w:rsid w:val="006F3541"/>
    <w:rsid w:val="00723A07"/>
    <w:rsid w:val="007304C1"/>
    <w:rsid w:val="00764B71"/>
    <w:rsid w:val="00771E72"/>
    <w:rsid w:val="0077464C"/>
    <w:rsid w:val="00777CF3"/>
    <w:rsid w:val="00785915"/>
    <w:rsid w:val="007A14D7"/>
    <w:rsid w:val="007A43C8"/>
    <w:rsid w:val="007A494E"/>
    <w:rsid w:val="007B093F"/>
    <w:rsid w:val="007B440A"/>
    <w:rsid w:val="007C793D"/>
    <w:rsid w:val="007D5614"/>
    <w:rsid w:val="007E7587"/>
    <w:rsid w:val="007E75AA"/>
    <w:rsid w:val="007F07CE"/>
    <w:rsid w:val="00812026"/>
    <w:rsid w:val="00821E7E"/>
    <w:rsid w:val="00827616"/>
    <w:rsid w:val="00847FE8"/>
    <w:rsid w:val="008556AB"/>
    <w:rsid w:val="0086698D"/>
    <w:rsid w:val="0089086C"/>
    <w:rsid w:val="00893815"/>
    <w:rsid w:val="0089777B"/>
    <w:rsid w:val="008C00A9"/>
    <w:rsid w:val="008C5A10"/>
    <w:rsid w:val="008F2ACF"/>
    <w:rsid w:val="008F5CBB"/>
    <w:rsid w:val="00911F3A"/>
    <w:rsid w:val="00917C16"/>
    <w:rsid w:val="00922B3B"/>
    <w:rsid w:val="009303A0"/>
    <w:rsid w:val="00932AC1"/>
    <w:rsid w:val="00932D24"/>
    <w:rsid w:val="00936036"/>
    <w:rsid w:val="00945D59"/>
    <w:rsid w:val="00962EF9"/>
    <w:rsid w:val="00965669"/>
    <w:rsid w:val="00974941"/>
    <w:rsid w:val="009763CE"/>
    <w:rsid w:val="009778B0"/>
    <w:rsid w:val="00986D5F"/>
    <w:rsid w:val="0099403B"/>
    <w:rsid w:val="00995860"/>
    <w:rsid w:val="009C4A9D"/>
    <w:rsid w:val="009D2AA1"/>
    <w:rsid w:val="009E11E4"/>
    <w:rsid w:val="009E596C"/>
    <w:rsid w:val="009E5F5F"/>
    <w:rsid w:val="009E6D0B"/>
    <w:rsid w:val="009F06BA"/>
    <w:rsid w:val="009F319A"/>
    <w:rsid w:val="009F5A39"/>
    <w:rsid w:val="00A617E8"/>
    <w:rsid w:val="00A96394"/>
    <w:rsid w:val="00AA0121"/>
    <w:rsid w:val="00AA20B0"/>
    <w:rsid w:val="00AA2A7C"/>
    <w:rsid w:val="00AB2FB5"/>
    <w:rsid w:val="00AC18D5"/>
    <w:rsid w:val="00AF5C18"/>
    <w:rsid w:val="00B04CE4"/>
    <w:rsid w:val="00B1172A"/>
    <w:rsid w:val="00B2562E"/>
    <w:rsid w:val="00B274C3"/>
    <w:rsid w:val="00B33BAD"/>
    <w:rsid w:val="00B3691D"/>
    <w:rsid w:val="00B41BA3"/>
    <w:rsid w:val="00B56AEF"/>
    <w:rsid w:val="00B64EEC"/>
    <w:rsid w:val="00B7120B"/>
    <w:rsid w:val="00B83656"/>
    <w:rsid w:val="00B850EA"/>
    <w:rsid w:val="00B86463"/>
    <w:rsid w:val="00B96E1E"/>
    <w:rsid w:val="00BD0031"/>
    <w:rsid w:val="00BE60E1"/>
    <w:rsid w:val="00BF04BA"/>
    <w:rsid w:val="00C17579"/>
    <w:rsid w:val="00C2780A"/>
    <w:rsid w:val="00CA3549"/>
    <w:rsid w:val="00CB4606"/>
    <w:rsid w:val="00CC211E"/>
    <w:rsid w:val="00CC3583"/>
    <w:rsid w:val="00CD6A40"/>
    <w:rsid w:val="00CE1AAC"/>
    <w:rsid w:val="00CE430A"/>
    <w:rsid w:val="00CF0E2E"/>
    <w:rsid w:val="00D034C7"/>
    <w:rsid w:val="00D229D9"/>
    <w:rsid w:val="00D30722"/>
    <w:rsid w:val="00D46A14"/>
    <w:rsid w:val="00D54958"/>
    <w:rsid w:val="00D61267"/>
    <w:rsid w:val="00D631AE"/>
    <w:rsid w:val="00D636C4"/>
    <w:rsid w:val="00D6405A"/>
    <w:rsid w:val="00D64734"/>
    <w:rsid w:val="00D92CF1"/>
    <w:rsid w:val="00DB417A"/>
    <w:rsid w:val="00DB4C3B"/>
    <w:rsid w:val="00DD474B"/>
    <w:rsid w:val="00DD7BE7"/>
    <w:rsid w:val="00DD7CF3"/>
    <w:rsid w:val="00DE07E3"/>
    <w:rsid w:val="00DF07A2"/>
    <w:rsid w:val="00DF603C"/>
    <w:rsid w:val="00DF7968"/>
    <w:rsid w:val="00E27F40"/>
    <w:rsid w:val="00E31436"/>
    <w:rsid w:val="00E31FFE"/>
    <w:rsid w:val="00E41D22"/>
    <w:rsid w:val="00E7661A"/>
    <w:rsid w:val="00E81186"/>
    <w:rsid w:val="00E92799"/>
    <w:rsid w:val="00E94556"/>
    <w:rsid w:val="00E957FC"/>
    <w:rsid w:val="00E97BB6"/>
    <w:rsid w:val="00EB714D"/>
    <w:rsid w:val="00EC670A"/>
    <w:rsid w:val="00EE606F"/>
    <w:rsid w:val="00F06547"/>
    <w:rsid w:val="00F06C95"/>
    <w:rsid w:val="00F269B0"/>
    <w:rsid w:val="00F512BB"/>
    <w:rsid w:val="00F52A0D"/>
    <w:rsid w:val="00F55CD3"/>
    <w:rsid w:val="00F87493"/>
    <w:rsid w:val="00F9142A"/>
    <w:rsid w:val="00F95DD9"/>
    <w:rsid w:val="00FA1380"/>
    <w:rsid w:val="00FB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C9B519"/>
  <w15:chartTrackingRefBased/>
  <w15:docId w15:val="{14D43965-9B30-4478-BC51-6B43E3E7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Samp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E1AAC"/>
    <w:rPr>
      <w:rFonts w:ascii="Arial" w:eastAsia="Times New Roman" w:hAnsi="Arial"/>
      <w:lang w:eastAsia="en-US"/>
    </w:rPr>
  </w:style>
  <w:style w:type="paragraph" w:styleId="Heading1">
    <w:name w:val="heading 1"/>
    <w:basedOn w:val="Normal"/>
    <w:next w:val="Normal"/>
    <w:qFormat/>
    <w:rsid w:val="00D636C4"/>
    <w:pPr>
      <w:keepNext/>
      <w:spacing w:before="240" w:after="60"/>
      <w:outlineLvl w:val="0"/>
    </w:pPr>
    <w:rPr>
      <w:rFonts w:cs="Arial"/>
      <w:b/>
      <w:bCs/>
      <w:color w:val="003366"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D636C4"/>
    <w:pPr>
      <w:keepNext/>
      <w:spacing w:before="240" w:after="60"/>
      <w:outlineLvl w:val="1"/>
    </w:pPr>
    <w:rPr>
      <w:rFonts w:cs="Arial"/>
      <w:b/>
      <w:bCs/>
      <w:iCs/>
      <w:color w:val="003366"/>
      <w:sz w:val="32"/>
      <w:szCs w:val="28"/>
    </w:rPr>
  </w:style>
  <w:style w:type="paragraph" w:styleId="Heading3">
    <w:name w:val="heading 3"/>
    <w:basedOn w:val="Normal"/>
    <w:next w:val="Normal"/>
    <w:qFormat/>
    <w:rsid w:val="00D636C4"/>
    <w:pPr>
      <w:keepNext/>
      <w:spacing w:before="240" w:after="60"/>
      <w:outlineLvl w:val="2"/>
    </w:pPr>
    <w:rPr>
      <w:rFonts w:cs="Arial"/>
      <w:b/>
      <w:bCs/>
      <w:color w:val="003366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rmalBulleted">
    <w:name w:val="Normal Bulleted"/>
    <w:basedOn w:val="NoList"/>
    <w:rsid w:val="007A14D7"/>
    <w:pPr>
      <w:numPr>
        <w:numId w:val="1"/>
      </w:numPr>
    </w:pPr>
  </w:style>
  <w:style w:type="paragraph" w:styleId="Header">
    <w:name w:val="header"/>
    <w:basedOn w:val="Normal"/>
    <w:rsid w:val="00267F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267F74"/>
    <w:pPr>
      <w:tabs>
        <w:tab w:val="center" w:pos="4320"/>
        <w:tab w:val="right" w:pos="8640"/>
      </w:tabs>
    </w:pPr>
  </w:style>
  <w:style w:type="character" w:styleId="Hyperlink">
    <w:name w:val="Hyperlink"/>
    <w:rsid w:val="00CD6A40"/>
    <w:rPr>
      <w:color w:val="0000FF"/>
      <w:u w:val="single"/>
    </w:rPr>
  </w:style>
  <w:style w:type="table" w:styleId="TableGrid">
    <w:name w:val="Table Grid"/>
    <w:basedOn w:val="TableNormal"/>
    <w:rsid w:val="00CD6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7B440A"/>
    <w:rPr>
      <w:rFonts w:ascii="Arial" w:hAnsi="Arial"/>
      <w:lang w:val="en-GB" w:eastAsia="en-US" w:bidi="ar-SA"/>
    </w:rPr>
  </w:style>
  <w:style w:type="table" w:styleId="ListTable6Colorful-Accent3">
    <w:name w:val="List Table 6 Colorful Accent 3"/>
    <w:basedOn w:val="TableNormal"/>
    <w:uiPriority w:val="51"/>
    <w:rsid w:val="00426849"/>
    <w:rPr>
      <w:rFonts w:eastAsia="MS Mincho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unhideWhenUsed/>
    <w:rsid w:val="00291B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colm.j\Desktop\Invoice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3C322-254B-4CEA-8C47-58495102F04D}"/>
      </w:docPartPr>
      <w:docPartBody>
        <w:p w:rsidR="00000000" w:rsidRDefault="006209A3">
          <w:r w:rsidRPr="006178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EB5B32701C4EC78D3D12DBE7F88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49A97-A0BA-49BD-AE03-0FB082A709DF}"/>
      </w:docPartPr>
      <w:docPartBody>
        <w:p w:rsidR="00000000" w:rsidRDefault="006209A3">
          <w:r>
            <w:t>&lt;Content Select="Title" /&gt;</w:t>
          </w:r>
        </w:p>
      </w:docPartBody>
    </w:docPart>
    <w:docPart>
      <w:docPartPr>
        <w:name w:val="3B4C4FC35BFD4771AEA4F60901A6E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C9574-EE8C-4DEF-BD52-9BC8541AC01D}"/>
      </w:docPartPr>
      <w:docPartBody>
        <w:p w:rsidR="00000000" w:rsidRDefault="006209A3">
          <w:r>
            <w:t>&lt;Condition Select="Price/@OnOffer = 'True'" Match="True" /&gt;</w:t>
          </w:r>
        </w:p>
      </w:docPartBody>
    </w:docPart>
    <w:docPart>
      <w:docPartPr>
        <w:name w:val="A26EE5AD6D0C440EBFD91A2B84498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6F1A7-023A-458A-ACE1-6D7ED08702AC}"/>
      </w:docPartPr>
      <w:docPartBody>
        <w:p w:rsidR="00000000" w:rsidRDefault="006209A3" w:rsidP="006209A3">
          <w:pPr>
            <w:pStyle w:val="A26EE5AD6D0C440EBFD91A2B84498192"/>
          </w:pPr>
          <w:r w:rsidRPr="00617817">
            <w:rPr>
              <w:rStyle w:val="PlaceholderText"/>
              <w:rFonts w:eastAsia="Batang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FC9"/>
    <w:rsid w:val="000365B2"/>
    <w:rsid w:val="001005CA"/>
    <w:rsid w:val="00113035"/>
    <w:rsid w:val="00270FD3"/>
    <w:rsid w:val="003E18C5"/>
    <w:rsid w:val="005A0E3B"/>
    <w:rsid w:val="005D2441"/>
    <w:rsid w:val="006209A3"/>
    <w:rsid w:val="006924F6"/>
    <w:rsid w:val="007324F3"/>
    <w:rsid w:val="007E6A90"/>
    <w:rsid w:val="00800036"/>
    <w:rsid w:val="008D7FC9"/>
    <w:rsid w:val="009966B5"/>
    <w:rsid w:val="00AB2708"/>
    <w:rsid w:val="00B151B3"/>
    <w:rsid w:val="00C734D8"/>
    <w:rsid w:val="00CD448B"/>
    <w:rsid w:val="00D10A92"/>
    <w:rsid w:val="00D23001"/>
    <w:rsid w:val="00D622F1"/>
    <w:rsid w:val="00E9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3A6AFF4A2E4804B75058A592610BDC">
    <w:name w:val="ED3A6AFF4A2E4804B75058A592610BDC"/>
    <w:rsid w:val="008D7FC9"/>
  </w:style>
  <w:style w:type="paragraph" w:customStyle="1" w:styleId="776BAB7F891A4E9CB062C19BDCDB645E">
    <w:name w:val="776BAB7F891A4E9CB062C19BDCDB645E"/>
    <w:rsid w:val="008D7FC9"/>
  </w:style>
  <w:style w:type="paragraph" w:customStyle="1" w:styleId="F179643A058841B5B4F6316BF4A82D6A">
    <w:name w:val="F179643A058841B5B4F6316BF4A82D6A"/>
    <w:rsid w:val="008D7FC9"/>
  </w:style>
  <w:style w:type="paragraph" w:customStyle="1" w:styleId="C8698BF0933240FC86293470F027F4BF">
    <w:name w:val="C8698BF0933240FC86293470F027F4BF"/>
    <w:rsid w:val="008D7FC9"/>
  </w:style>
  <w:style w:type="paragraph" w:customStyle="1" w:styleId="1601890034F64FF080732E350A480985">
    <w:name w:val="1601890034F64FF080732E350A480985"/>
    <w:rsid w:val="008D7FC9"/>
  </w:style>
  <w:style w:type="paragraph" w:customStyle="1" w:styleId="AEEFBA78342C4964A511A32F87BF7E21">
    <w:name w:val="AEEFBA78342C4964A511A32F87BF7E21"/>
    <w:rsid w:val="008D7FC9"/>
  </w:style>
  <w:style w:type="paragraph" w:customStyle="1" w:styleId="F16D6C6E37E140CBB364CC2E17EFFE56">
    <w:name w:val="F16D6C6E37E140CBB364CC2E17EFFE56"/>
    <w:rsid w:val="008D7FC9"/>
  </w:style>
  <w:style w:type="paragraph" w:customStyle="1" w:styleId="C5DF341784F5406D9FB680D1CCD54202">
    <w:name w:val="C5DF341784F5406D9FB680D1CCD54202"/>
    <w:rsid w:val="008D7FC9"/>
  </w:style>
  <w:style w:type="paragraph" w:customStyle="1" w:styleId="941889089AAE46C2B425868F005AC028">
    <w:name w:val="941889089AAE46C2B425868F005AC028"/>
    <w:rsid w:val="008D7FC9"/>
  </w:style>
  <w:style w:type="paragraph" w:customStyle="1" w:styleId="7D3CCA2EB19A4081BAD4C5C15C15FE24">
    <w:name w:val="7D3CCA2EB19A4081BAD4C5C15C15FE24"/>
    <w:rsid w:val="008D7FC9"/>
  </w:style>
  <w:style w:type="paragraph" w:customStyle="1" w:styleId="19624D2F7B9C4D1D801A14FA40A34375">
    <w:name w:val="19624D2F7B9C4D1D801A14FA40A34375"/>
    <w:rsid w:val="008D7FC9"/>
  </w:style>
  <w:style w:type="paragraph" w:customStyle="1" w:styleId="A6C3E70F260F4F1899E390891920BF27">
    <w:name w:val="A6C3E70F260F4F1899E390891920BF27"/>
    <w:rsid w:val="008D7FC9"/>
  </w:style>
  <w:style w:type="paragraph" w:customStyle="1" w:styleId="99760D65774D47848DE14FC72FBC9EB6">
    <w:name w:val="99760D65774D47848DE14FC72FBC9EB6"/>
    <w:rsid w:val="008D7FC9"/>
  </w:style>
  <w:style w:type="paragraph" w:customStyle="1" w:styleId="45082E1364314BB5B46BBEE2CD3BE537">
    <w:name w:val="45082E1364314BB5B46BBEE2CD3BE537"/>
    <w:rsid w:val="008D7FC9"/>
  </w:style>
  <w:style w:type="paragraph" w:customStyle="1" w:styleId="7099569A0FA8423A84AF2A270ED8F0B0">
    <w:name w:val="7099569A0FA8423A84AF2A270ED8F0B0"/>
    <w:rsid w:val="008D7FC9"/>
  </w:style>
  <w:style w:type="paragraph" w:customStyle="1" w:styleId="99F159603B9B48C5809B2182B3C8D96A">
    <w:name w:val="99F159603B9B48C5809B2182B3C8D96A"/>
    <w:rsid w:val="008D7FC9"/>
  </w:style>
  <w:style w:type="character" w:styleId="PlaceholderText">
    <w:name w:val="Placeholder Text"/>
    <w:basedOn w:val="DefaultParagraphFont"/>
    <w:uiPriority w:val="99"/>
    <w:unhideWhenUsed/>
    <w:rsid w:val="006209A3"/>
    <w:rPr>
      <w:color w:val="808080"/>
    </w:rPr>
  </w:style>
  <w:style w:type="paragraph" w:customStyle="1" w:styleId="ED3A6AFF4A2E4804B75058A592610BDC1">
    <w:name w:val="ED3A6AFF4A2E4804B75058A592610BDC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76BAB7F891A4E9CB062C19BDCDB645E1">
    <w:name w:val="776BAB7F891A4E9CB062C19BDCDB645E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79643A058841B5B4F6316BF4A82D6A1">
    <w:name w:val="F179643A058841B5B4F6316BF4A82D6A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8698BF0933240FC86293470F027F4BF1">
    <w:name w:val="C8698BF0933240FC86293470F027F4BF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1601890034F64FF080732E350A4809851">
    <w:name w:val="1601890034F64FF080732E350A480985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EEFBA78342C4964A511A32F87BF7E211">
    <w:name w:val="AEEFBA78342C4964A511A32F87BF7E21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6D6C6E37E140CBB364CC2E17EFFE561">
    <w:name w:val="F16D6C6E37E140CBB364CC2E17EFFE56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5DF341784F5406D9FB680D1CCD542021">
    <w:name w:val="C5DF341784F5406D9FB680D1CCD54202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41889089AAE46C2B425868F005AC0281">
    <w:name w:val="941889089AAE46C2B425868F005AC028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D3CCA2EB19A4081BAD4C5C15C15FE241">
    <w:name w:val="7D3CCA2EB19A4081BAD4C5C15C15FE24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9F159603B9B48C5809B2182B3C8D96A1">
    <w:name w:val="99F159603B9B48C5809B2182B3C8D96A1"/>
    <w:rsid w:val="0080003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436EDA1EB13433BBA330D11682E9895">
    <w:name w:val="A436EDA1EB13433BBA330D11682E9895"/>
    <w:rsid w:val="001005CA"/>
  </w:style>
  <w:style w:type="paragraph" w:customStyle="1" w:styleId="C802B0F0F0F447659378389E0126E0B2">
    <w:name w:val="C802B0F0F0F447659378389E0126E0B2"/>
    <w:rsid w:val="001005CA"/>
  </w:style>
  <w:style w:type="paragraph" w:customStyle="1" w:styleId="95449CC94F3643D98B1537107F99FC2E">
    <w:name w:val="95449CC94F3643D98B1537107F99FC2E"/>
    <w:rsid w:val="001005CA"/>
  </w:style>
  <w:style w:type="paragraph" w:customStyle="1" w:styleId="ED3A6AFF4A2E4804B75058A592610BDC2">
    <w:name w:val="ED3A6AFF4A2E4804B75058A592610BDC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76BAB7F891A4E9CB062C19BDCDB645E2">
    <w:name w:val="776BAB7F891A4E9CB062C19BDCDB645E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79643A058841B5B4F6316BF4A82D6A2">
    <w:name w:val="F179643A058841B5B4F6316BF4A82D6A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8698BF0933240FC86293470F027F4BF2">
    <w:name w:val="C8698BF0933240FC86293470F027F4BF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1601890034F64FF080732E350A4809852">
    <w:name w:val="1601890034F64FF080732E350A480985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EEFBA78342C4964A511A32F87BF7E212">
    <w:name w:val="AEEFBA78342C4964A511A32F87BF7E21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1848E91D6E6407B89AB9FB561015052">
    <w:name w:val="41848E91D6E6407B89AB9FB56101505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6D6C6E37E140CBB364CC2E17EFFE562">
    <w:name w:val="F16D6C6E37E140CBB364CC2E17EFFE56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7DB6979FD547A29ED7EDFE71F2B4FE">
    <w:name w:val="277DB6979FD547A29ED7EDFE71F2B4FE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436EDA1EB13433BBA330D11682E98951">
    <w:name w:val="A436EDA1EB13433BBA330D11682E98951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5DF341784F5406D9FB680D1CCD542022">
    <w:name w:val="C5DF341784F5406D9FB680D1CCD54202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5449CC94F3643D98B1537107F99FC2E1">
    <w:name w:val="95449CC94F3643D98B1537107F99FC2E1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41889089AAE46C2B425868F005AC0282">
    <w:name w:val="941889089AAE46C2B425868F005AC028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D3CCA2EB19A4081BAD4C5C15C15FE242">
    <w:name w:val="7D3CCA2EB19A4081BAD4C5C15C15FE24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9F159603B9B48C5809B2182B3C8D96A2">
    <w:name w:val="99F159603B9B48C5809B2182B3C8D96A2"/>
    <w:rsid w:val="00D10A9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ED3A6AFF4A2E4804B75058A592610BDC3">
    <w:name w:val="ED3A6AFF4A2E4804B75058A592610BDC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76BAB7F891A4E9CB062C19BDCDB645E3">
    <w:name w:val="776BAB7F891A4E9CB062C19BDCDB645E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79643A058841B5B4F6316BF4A82D6A3">
    <w:name w:val="F179643A058841B5B4F6316BF4A82D6A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8698BF0933240FC86293470F027F4BF3">
    <w:name w:val="C8698BF0933240FC86293470F027F4BF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1601890034F64FF080732E350A4809853">
    <w:name w:val="1601890034F64FF080732E350A480985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EEFBA78342C4964A511A32F87BF7E213">
    <w:name w:val="AEEFBA78342C4964A511A32F87BF7E21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1848E91D6E6407B89AB9FB5610150521">
    <w:name w:val="41848E91D6E6407B89AB9FB5610150521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6D6C6E37E140CBB364CC2E17EFFE563">
    <w:name w:val="F16D6C6E37E140CBB364CC2E17EFFE56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D1CA4B8E8974CB6A3228A3B9CF90731">
    <w:name w:val="2D1CA4B8E8974CB6A3228A3B9CF90731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7DB6979FD547A29ED7EDFE71F2B4FE1">
    <w:name w:val="277DB6979FD547A29ED7EDFE71F2B4FE1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436EDA1EB13433BBA330D11682E98952">
    <w:name w:val="A436EDA1EB13433BBA330D11682E98952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5DF341784F5406D9FB680D1CCD542023">
    <w:name w:val="C5DF341784F5406D9FB680D1CCD54202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5449CC94F3643D98B1537107F99FC2E2">
    <w:name w:val="95449CC94F3643D98B1537107F99FC2E2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41889089AAE46C2B425868F005AC0283">
    <w:name w:val="941889089AAE46C2B425868F005AC028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D3CCA2EB19A4081BAD4C5C15C15FE243">
    <w:name w:val="7D3CCA2EB19A4081BAD4C5C15C15FE24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9F159603B9B48C5809B2182B3C8D96A3">
    <w:name w:val="99F159603B9B48C5809B2182B3C8D96A3"/>
    <w:rsid w:val="006924F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0C8B720C870C414FAFE13EDECBE5AA26">
    <w:name w:val="0C8B720C870C414FAFE13EDECBE5AA26"/>
    <w:rsid w:val="006924F6"/>
  </w:style>
  <w:style w:type="paragraph" w:customStyle="1" w:styleId="B2710900996B4AC8821CC22257EB1F5E">
    <w:name w:val="B2710900996B4AC8821CC22257EB1F5E"/>
    <w:rsid w:val="006924F6"/>
  </w:style>
  <w:style w:type="paragraph" w:customStyle="1" w:styleId="55E09B39176E40439D17B1A73271FA8A">
    <w:name w:val="55E09B39176E40439D17B1A73271FA8A"/>
    <w:rsid w:val="006924F6"/>
  </w:style>
  <w:style w:type="paragraph" w:customStyle="1" w:styleId="27F3D15544F24D35B89B3B85C27091AF">
    <w:name w:val="27F3D15544F24D35B89B3B85C27091AF"/>
    <w:rsid w:val="006924F6"/>
  </w:style>
  <w:style w:type="paragraph" w:customStyle="1" w:styleId="0E08080AB8164F68BE31540C10280995">
    <w:name w:val="0E08080AB8164F68BE31540C10280995"/>
    <w:rsid w:val="00C734D8"/>
  </w:style>
  <w:style w:type="paragraph" w:customStyle="1" w:styleId="ABD64E20353D43DA96BD7B4D7FA75BC5">
    <w:name w:val="ABD64E20353D43DA96BD7B4D7FA75BC5"/>
    <w:rsid w:val="00C734D8"/>
  </w:style>
  <w:style w:type="paragraph" w:customStyle="1" w:styleId="7D41313309F34DC2ABF5014170F561CC">
    <w:name w:val="7D41313309F34DC2ABF5014170F561CC"/>
    <w:rsid w:val="00C734D8"/>
  </w:style>
  <w:style w:type="paragraph" w:customStyle="1" w:styleId="3046B7F4472246749DBAEAC71E62BEAC">
    <w:name w:val="3046B7F4472246749DBAEAC71E62BEAC"/>
    <w:rsid w:val="00C734D8"/>
  </w:style>
  <w:style w:type="paragraph" w:customStyle="1" w:styleId="0BB5948CFE3E4B34A9219F74192820B1">
    <w:name w:val="0BB5948CFE3E4B34A9219F74192820B1"/>
    <w:rsid w:val="00C734D8"/>
  </w:style>
  <w:style w:type="paragraph" w:customStyle="1" w:styleId="EBF5D60C7B234484873CDCAC2E09C8F6">
    <w:name w:val="EBF5D60C7B234484873CDCAC2E09C8F6"/>
    <w:rsid w:val="00C734D8"/>
  </w:style>
  <w:style w:type="paragraph" w:customStyle="1" w:styleId="499C07CE47C64637994FAC5D479F500C">
    <w:name w:val="499C07CE47C64637994FAC5D479F500C"/>
    <w:rsid w:val="00C734D8"/>
  </w:style>
  <w:style w:type="paragraph" w:customStyle="1" w:styleId="ED3A6AFF4A2E4804B75058A592610BDC4">
    <w:name w:val="ED3A6AFF4A2E4804B75058A592610BDC4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76BAB7F891A4E9CB062C19BDCDB645E4">
    <w:name w:val="776BAB7F891A4E9CB062C19BDCDB645E4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0C8B720C870C414FAFE13EDECBE5AA261">
    <w:name w:val="0C8B720C870C414FAFE13EDECBE5AA261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B2710900996B4AC8821CC22257EB1F5E1">
    <w:name w:val="B2710900996B4AC8821CC22257EB1F5E1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55E09B39176E40439D17B1A73271FA8A1">
    <w:name w:val="55E09B39176E40439D17B1A73271FA8A1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F3D15544F24D35B89B3B85C27091AF1">
    <w:name w:val="27F3D15544F24D35B89B3B85C27091AF1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1848E91D6E6407B89AB9FB5610150522">
    <w:name w:val="41848E91D6E6407B89AB9FB5610150522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6D6C6E37E140CBB364CC2E17EFFE564">
    <w:name w:val="F16D6C6E37E140CBB364CC2E17EFFE564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99C07CE47C64637994FAC5D479F500C1">
    <w:name w:val="499C07CE47C64637994FAC5D479F500C1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7DB6979FD547A29ED7EDFE71F2B4FE2">
    <w:name w:val="277DB6979FD547A29ED7EDFE71F2B4FE2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436EDA1EB13433BBA330D11682E98953">
    <w:name w:val="A436EDA1EB13433BBA330D11682E98953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5DF341784F5406D9FB680D1CCD542024">
    <w:name w:val="C5DF341784F5406D9FB680D1CCD542024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5449CC94F3643D98B1537107F99FC2E3">
    <w:name w:val="95449CC94F3643D98B1537107F99FC2E3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41889089AAE46C2B425868F005AC0284">
    <w:name w:val="941889089AAE46C2B425868F005AC0284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D3CCA2EB19A4081BAD4C5C15C15FE244">
    <w:name w:val="7D3CCA2EB19A4081BAD4C5C15C15FE244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9F159603B9B48C5809B2182B3C8D96A4">
    <w:name w:val="99F159603B9B48C5809B2182B3C8D96A4"/>
    <w:rsid w:val="003E18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ED3A6AFF4A2E4804B75058A592610BDC5">
    <w:name w:val="ED3A6AFF4A2E4804B75058A592610BDC5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76BAB7F891A4E9CB062C19BDCDB645E5">
    <w:name w:val="776BAB7F891A4E9CB062C19BDCDB645E5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0C8B720C870C414FAFE13EDECBE5AA262">
    <w:name w:val="0C8B720C870C414FAFE13EDECBE5AA262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B2710900996B4AC8821CC22257EB1F5E2">
    <w:name w:val="B2710900996B4AC8821CC22257EB1F5E2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55E09B39176E40439D17B1A73271FA8A2">
    <w:name w:val="55E09B39176E40439D17B1A73271FA8A2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F3D15544F24D35B89B3B85C27091AF2">
    <w:name w:val="27F3D15544F24D35B89B3B85C27091AF2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1848E91D6E6407B89AB9FB5610150523">
    <w:name w:val="41848E91D6E6407B89AB9FB5610150523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6D6C6E37E140CBB364CC2E17EFFE565">
    <w:name w:val="F16D6C6E37E140CBB364CC2E17EFFE565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99C07CE47C64637994FAC5D479F500C2">
    <w:name w:val="499C07CE47C64637994FAC5D479F500C2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7DB6979FD547A29ED7EDFE71F2B4FE3">
    <w:name w:val="277DB6979FD547A29ED7EDFE71F2B4FE3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436EDA1EB13433BBA330D11682E98954">
    <w:name w:val="A436EDA1EB13433BBA330D11682E98954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5DF341784F5406D9FB680D1CCD542025">
    <w:name w:val="C5DF341784F5406D9FB680D1CCD542025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5449CC94F3643D98B1537107F99FC2E4">
    <w:name w:val="95449CC94F3643D98B1537107F99FC2E4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41889089AAE46C2B425868F005AC0285">
    <w:name w:val="941889089AAE46C2B425868F005AC0285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D3CCA2EB19A4081BAD4C5C15C15FE245">
    <w:name w:val="7D3CCA2EB19A4081BAD4C5C15C15FE245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9F159603B9B48C5809B2182B3C8D96A5">
    <w:name w:val="99F159603B9B48C5809B2182B3C8D96A5"/>
    <w:rsid w:val="009966B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ED3A6AFF4A2E4804B75058A592610BDC6">
    <w:name w:val="ED3A6AFF4A2E4804B75058A592610BDC6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76BAB7F891A4E9CB062C19BDCDB645E6">
    <w:name w:val="776BAB7F891A4E9CB062C19BDCDB645E6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0C8B720C870C414FAFE13EDECBE5AA263">
    <w:name w:val="0C8B720C870C414FAFE13EDECBE5AA263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B2710900996B4AC8821CC22257EB1F5E3">
    <w:name w:val="B2710900996B4AC8821CC22257EB1F5E3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55E09B39176E40439D17B1A73271FA8A3">
    <w:name w:val="55E09B39176E40439D17B1A73271FA8A3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F3D15544F24D35B89B3B85C27091AF3">
    <w:name w:val="27F3D15544F24D35B89B3B85C27091AF3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1848E91D6E6407B89AB9FB5610150524">
    <w:name w:val="41848E91D6E6407B89AB9FB5610150524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6D6C6E37E140CBB364CC2E17EFFE566">
    <w:name w:val="F16D6C6E37E140CBB364CC2E17EFFE566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99C07CE47C64637994FAC5D479F500C3">
    <w:name w:val="499C07CE47C64637994FAC5D479F500C3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7DB6979FD547A29ED7EDFE71F2B4FE4">
    <w:name w:val="277DB6979FD547A29ED7EDFE71F2B4FE4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436EDA1EB13433BBA330D11682E98955">
    <w:name w:val="A436EDA1EB13433BBA330D11682E98955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5DF341784F5406D9FB680D1CCD542026">
    <w:name w:val="C5DF341784F5406D9FB680D1CCD542026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5449CC94F3643D98B1537107F99FC2E5">
    <w:name w:val="95449CC94F3643D98B1537107F99FC2E5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41889089AAE46C2B425868F005AC0286">
    <w:name w:val="941889089AAE46C2B425868F005AC0286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D3CCA2EB19A4081BAD4C5C15C15FE246">
    <w:name w:val="7D3CCA2EB19A4081BAD4C5C15C15FE246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9F159603B9B48C5809B2182B3C8D96A6">
    <w:name w:val="99F159603B9B48C5809B2182B3C8D96A6"/>
    <w:rsid w:val="005D244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ED3A6AFF4A2E4804B75058A592610BDC7">
    <w:name w:val="ED3A6AFF4A2E4804B75058A592610BDC7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76BAB7F891A4E9CB062C19BDCDB645E7">
    <w:name w:val="776BAB7F891A4E9CB062C19BDCDB645E7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0C8B720C870C414FAFE13EDECBE5AA264">
    <w:name w:val="0C8B720C870C414FAFE13EDECBE5AA264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B2710900996B4AC8821CC22257EB1F5E4">
    <w:name w:val="B2710900996B4AC8821CC22257EB1F5E4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55E09B39176E40439D17B1A73271FA8A4">
    <w:name w:val="55E09B39176E40439D17B1A73271FA8A4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F3D15544F24D35B89B3B85C27091AF4">
    <w:name w:val="27F3D15544F24D35B89B3B85C27091AF4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1848E91D6E6407B89AB9FB5610150525">
    <w:name w:val="41848E91D6E6407B89AB9FB5610150525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F16D6C6E37E140CBB364CC2E17EFFE567">
    <w:name w:val="F16D6C6E37E140CBB364CC2E17EFFE567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499C07CE47C64637994FAC5D479F500C4">
    <w:name w:val="499C07CE47C64637994FAC5D479F500C4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277DB6979FD547A29ED7EDFE71F2B4FE5">
    <w:name w:val="277DB6979FD547A29ED7EDFE71F2B4FE5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436EDA1EB13433BBA330D11682E98956">
    <w:name w:val="A436EDA1EB13433BBA330D11682E98956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5DF341784F5406D9FB680D1CCD542027">
    <w:name w:val="C5DF341784F5406D9FB680D1CCD542027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5449CC94F3643D98B1537107F99FC2E6">
    <w:name w:val="95449CC94F3643D98B1537107F99FC2E6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41889089AAE46C2B425868F005AC0287">
    <w:name w:val="941889089AAE46C2B425868F005AC0287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7D3CCA2EB19A4081BAD4C5C15C15FE247">
    <w:name w:val="7D3CCA2EB19A4081BAD4C5C15C15FE247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99F159603B9B48C5809B2182B3C8D96A7">
    <w:name w:val="99F159603B9B48C5809B2182B3C8D96A7"/>
    <w:rsid w:val="0011303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A26EE5AD6D0C440EBFD91A2B84498192">
    <w:name w:val="A26EE5AD6D0C440EBFD91A2B84498192"/>
    <w:rsid w:val="006209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6F057116994847BD630F087B7F31D5" ma:contentTypeVersion="4" ma:contentTypeDescription="Create a new document." ma:contentTypeScope="" ma:versionID="5b1a3bb81168418f3f115da0d96cb6ff">
  <xsd:schema xmlns:xsd="http://www.w3.org/2001/XMLSchema" xmlns:xs="http://www.w3.org/2001/XMLSchema" xmlns:p="http://schemas.microsoft.com/office/2006/metadata/properties" xmlns:ns2="7222b6d8-1564-4028-acda-96f89e78f5a3" targetNamespace="http://schemas.microsoft.com/office/2006/metadata/properties" ma:root="true" ma:fieldsID="c8636e9bf7a8213f8b32f9e9e6ea3c88" ns2:_="">
    <xsd:import namespace="7222b6d8-1564-4028-acda-96f89e78f5a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Time" minOccurs="0"/>
                <xsd:element ref="ns2:LastSharedByUs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2b6d8-1564-4028-acda-96f89e78f5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0" nillable="true" ma:displayName="Last Shared By Time" ma:internalName="LastSharedByTime" ma:readOnly="true">
      <xsd:simpleType>
        <xsd:restriction base="dms:DateTime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F00B4-42E4-4582-9081-CFA2D2B74B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94F55E-2C3E-46C4-90EA-A1D4CF445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22b6d8-1564-4028-acda-96f89e78f5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FBD822-18FF-47E2-86FD-3D8E403DAF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B7C094-0B38-4B58-B364-6588720A6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Invoice_1.dotx</Template>
  <TotalTime>15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&amp; Receipt</vt:lpstr>
    </vt:vector>
  </TitlesOfParts>
  <Company>AXUM</Company>
  <LinksUpToDate>false</LinksUpToDate>
  <CharactersWithSpaces>210</CharactersWithSpaces>
  <SharedDoc>false</SharedDoc>
  <HLinks>
    <vt:vector size="12" baseType="variant">
      <vt:variant>
        <vt:i4>3407903</vt:i4>
      </vt:variant>
      <vt:variant>
        <vt:i4>2698</vt:i4>
      </vt:variant>
      <vt:variant>
        <vt:i4>1025</vt:i4>
      </vt:variant>
      <vt:variant>
        <vt:i4>1</vt:i4>
      </vt:variant>
      <vt:variant>
        <vt:lpwstr>Invoice&amp;Receipt</vt:lpwstr>
      </vt:variant>
      <vt:variant>
        <vt:lpwstr/>
      </vt:variant>
      <vt:variant>
        <vt:i4>6684674</vt:i4>
      </vt:variant>
      <vt:variant>
        <vt:i4>2702</vt:i4>
      </vt:variant>
      <vt:variant>
        <vt:i4>1026</vt:i4>
      </vt:variant>
      <vt:variant>
        <vt:i4>1</vt:i4>
      </vt:variant>
      <vt:variant>
        <vt:lpwstr>ProForma_Footer_Oct12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&amp; Receipt</dc:title>
  <dc:subject/>
  <dc:creator>Malcolm Johnston</dc:creator>
  <cp:keywords/>
  <dc:description/>
  <cp:lastModifiedBy>Malcolm Johnston</cp:lastModifiedBy>
  <cp:revision>11</cp:revision>
  <dcterms:created xsi:type="dcterms:W3CDTF">2017-11-10T15:55:00Z</dcterms:created>
  <dcterms:modified xsi:type="dcterms:W3CDTF">2017-11-15T08:52:00Z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0x0101001E6F057116994847BD630F087B7F31D5</vt:lpwstr>
  </property>
</Properties>
</file>