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8A885C0" w14:textId="7B8D561B" w:rsidR="00B41BA3" w:rsidRPr="00F95DD9" w:rsidRDefault="00E81186" w:rsidP="00B41BA3">
      <w:pPr>
        <w:jc w:val="center"/>
        <w:rPr>
          <w:rFonts w:asciiTheme="minorHAnsi" w:eastAsia="MS Mincho" w:hAnsiTheme="minorHAnsi" w:cs="Arial"/>
          <w:sz w:val="30"/>
          <w:szCs w:val="30"/>
          <w:lang w:val="en-US" w:eastAsia="ja-JP"/>
        </w:rPr>
      </w:pPr>
      <w:sdt>
        <w:sdtPr>
          <w:rPr>
            <w:rFonts w:asciiTheme="minorHAnsi" w:eastAsia="MS Mincho" w:hAnsiTheme="minorHAnsi" w:cs="Arial"/>
            <w:sz w:val="30"/>
            <w:szCs w:val="30"/>
            <w:lang w:val="en-US" w:eastAsia="ja-JP"/>
          </w:rPr>
          <w:id w:val="-1529473118"/>
          <w:placeholder>
            <w:docPart w:val="ED3A6AFF4A2E4804B75058A592610BDC"/>
          </w:placeholder>
          <w:showingPlcHdr/>
        </w:sdtPr>
        <w:sdtEndPr/>
        <w:sdtContent>
          <w:r w:rsidR="00B41BA3">
            <w:rPr>
              <w:rFonts w:asciiTheme="minorHAnsi" w:eastAsia="MS Mincho" w:hAnsiTheme="minorHAnsi" w:cs="Arial"/>
              <w:sz w:val="30"/>
              <w:szCs w:val="30"/>
              <w:lang w:val="en-US" w:eastAsia="ja-JP"/>
            </w:rPr>
            <w:t>&lt;Content Select="Supplier/Name" /&gt;</w:t>
          </w:r>
        </w:sdtContent>
      </w:sdt>
    </w:p>
    <w:sdt>
      <w:sdtPr>
        <w:rPr>
          <w:rFonts w:asciiTheme="minorHAnsi" w:eastAsia="MS Mincho" w:hAnsiTheme="minorHAnsi" w:cs="Arial"/>
          <w:lang w:val="en-US" w:eastAsia="ja-JP"/>
        </w:rPr>
        <w:id w:val="1675294278"/>
        <w:placeholder>
          <w:docPart w:val="776BAB7F891A4E9CB062C19BDCDB645E"/>
        </w:placeholder>
        <w:showingPlcHdr/>
      </w:sdtPr>
      <w:sdtEndPr/>
      <w:sdtContent>
        <w:p w14:paraId="74200319" w14:textId="4E5519BD" w:rsidR="00B41BA3" w:rsidRPr="00F95DD9" w:rsidRDefault="00B41BA3" w:rsidP="00B41BA3">
          <w:pPr>
            <w:jc w:val="center"/>
            <w:rPr>
              <w:rFonts w:asciiTheme="minorHAnsi" w:eastAsia="MS Mincho" w:hAnsiTheme="minorHAnsi" w:cs="Arial"/>
              <w:lang w:val="en-US" w:eastAsia="ja-JP"/>
            </w:rPr>
          </w:pPr>
          <w:r>
            <w:rPr>
              <w:rFonts w:asciiTheme="minorHAnsi" w:eastAsia="MS Mincho" w:hAnsiTheme="minorHAnsi" w:cs="Arial"/>
              <w:lang w:val="en-US" w:eastAsia="ja-JP"/>
            </w:rPr>
            <w:t>&lt;Content Sel</w:t>
          </w:r>
          <w:r w:rsidR="009C4A9D">
            <w:rPr>
              <w:rFonts w:asciiTheme="minorHAnsi" w:eastAsia="MS Mincho" w:hAnsiTheme="minorHAnsi" w:cs="Arial"/>
              <w:lang w:val="en-US" w:eastAsia="ja-JP"/>
            </w:rPr>
            <w:t>ect="Supplier/Address</w:t>
          </w:r>
          <w:r>
            <w:rPr>
              <w:rFonts w:asciiTheme="minorHAnsi" w:eastAsia="MS Mincho" w:hAnsiTheme="minorHAnsi" w:cs="Arial"/>
              <w:lang w:val="en-US" w:eastAsia="ja-JP"/>
            </w:rPr>
            <w:t>" /&gt;</w:t>
          </w:r>
        </w:p>
      </w:sdtContent>
    </w:sdt>
    <w:p w14:paraId="32C9B51B" w14:textId="77777777" w:rsidR="00F95DD9" w:rsidRPr="00F95DD9" w:rsidRDefault="00F95DD9" w:rsidP="00267F74">
      <w:pPr>
        <w:rPr>
          <w:rFonts w:asciiTheme="minorHAnsi" w:eastAsia="MS Mincho" w:hAnsiTheme="minorHAnsi" w:cs="Arial"/>
          <w:lang w:val="en-US" w:eastAsia="ja-JP"/>
        </w:rPr>
      </w:pPr>
    </w:p>
    <w:p w14:paraId="32C9B51E" w14:textId="6952932A" w:rsidR="00F95DD9" w:rsidRPr="00F95DD9" w:rsidRDefault="00F95DD9" w:rsidP="00267F74">
      <w:pPr>
        <w:rPr>
          <w:rFonts w:asciiTheme="minorHAnsi" w:eastAsia="MS Mincho" w:hAnsiTheme="minorHAnsi" w:cs="Arial"/>
          <w:lang w:val="en-US" w:eastAsia="ja-JP"/>
        </w:rPr>
      </w:pPr>
    </w:p>
    <w:tbl>
      <w:tblPr>
        <w:tblW w:w="106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795"/>
        <w:gridCol w:w="1945"/>
        <w:gridCol w:w="2060"/>
        <w:gridCol w:w="3544"/>
      </w:tblGrid>
      <w:tr w:rsidR="00160691" w:rsidRPr="00F95DD9" w14:paraId="32C9B525" w14:textId="77777777" w:rsidTr="00160691">
        <w:trPr>
          <w:trHeight w:val="301"/>
        </w:trPr>
        <w:tc>
          <w:tcPr>
            <w:tcW w:w="283" w:type="dxa"/>
            <w:shd w:val="clear" w:color="auto" w:fill="auto"/>
          </w:tcPr>
          <w:p w14:paraId="32C9B51F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2795" w:type="dxa"/>
            <w:shd w:val="clear" w:color="auto" w:fill="auto"/>
          </w:tcPr>
          <w:p w14:paraId="32C9B520" w14:textId="77777777" w:rsidR="00160691" w:rsidRPr="00F95DD9" w:rsidRDefault="00160691" w:rsidP="00B41BA3">
            <w:pPr>
              <w:spacing w:before="40"/>
              <w:rPr>
                <w:rFonts w:asciiTheme="minorHAnsi" w:hAnsiTheme="minorHAnsi"/>
                <w:b/>
              </w:rPr>
            </w:pPr>
          </w:p>
        </w:tc>
        <w:tc>
          <w:tcPr>
            <w:tcW w:w="1945" w:type="dxa"/>
            <w:shd w:val="clear" w:color="auto" w:fill="auto"/>
          </w:tcPr>
          <w:p w14:paraId="32C9B521" w14:textId="77777777" w:rsidR="00160691" w:rsidRPr="00F95DD9" w:rsidRDefault="00160691" w:rsidP="00B41BA3">
            <w:pPr>
              <w:spacing w:before="40"/>
              <w:rPr>
                <w:rFonts w:asciiTheme="minorHAnsi" w:hAnsiTheme="minorHAnsi" w:cs="Arial"/>
              </w:rPr>
            </w:pPr>
          </w:p>
        </w:tc>
        <w:tc>
          <w:tcPr>
            <w:tcW w:w="2060" w:type="dxa"/>
          </w:tcPr>
          <w:p w14:paraId="32C9B523" w14:textId="77777777" w:rsidR="00160691" w:rsidRPr="00F95DD9" w:rsidRDefault="00160691" w:rsidP="00B41BA3">
            <w:pPr>
              <w:spacing w:before="40"/>
              <w:jc w:val="right"/>
              <w:rPr>
                <w:rFonts w:asciiTheme="minorHAnsi" w:hAnsiTheme="minorHAnsi" w:cs="Arial"/>
              </w:rPr>
            </w:pPr>
            <w:r w:rsidRPr="00F95DD9">
              <w:rPr>
                <w:rFonts w:asciiTheme="minorHAnsi" w:hAnsiTheme="minorHAnsi" w:cs="Arial"/>
              </w:rPr>
              <w:t xml:space="preserve">Invoice number: </w:t>
            </w:r>
          </w:p>
        </w:tc>
        <w:tc>
          <w:tcPr>
            <w:tcW w:w="3544" w:type="dxa"/>
            <w:shd w:val="clear" w:color="auto" w:fill="auto"/>
            <w:tcMar>
              <w:left w:w="57" w:type="dxa"/>
            </w:tcMar>
          </w:tcPr>
          <w:p w14:paraId="32C9B524" w14:textId="57065BB5" w:rsidR="00160691" w:rsidRPr="00F95DD9" w:rsidRDefault="00160691" w:rsidP="00B33BAD">
            <w:pPr>
              <w:spacing w:before="40"/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</w:t>
            </w:r>
            <w:sdt>
              <w:sdtPr>
                <w:rPr>
                  <w:rFonts w:asciiTheme="minorHAnsi" w:hAnsiTheme="minorHAnsi" w:cs="Arial"/>
                  <w:b/>
                </w:rPr>
                <w:id w:val="79652013"/>
                <w:placeholder>
                  <w:docPart w:val="0C8B720C870C414FAFE13EDECBE5AA26"/>
                </w:placeholder>
                <w:showingPlcHdr/>
              </w:sdtPr>
              <w:sdtEndPr/>
              <w:sdtContent>
                <w:r>
                  <w:rPr>
                    <w:rFonts w:asciiTheme="minorHAnsi" w:hAnsiTheme="minorHAnsi" w:cs="Arial"/>
                    <w:b/>
                  </w:rPr>
                  <w:t>&lt;Content Select="Id" /&gt;</w:t>
                </w:r>
              </w:sdtContent>
            </w:sdt>
          </w:p>
        </w:tc>
      </w:tr>
      <w:tr w:rsidR="00160691" w:rsidRPr="00F95DD9" w14:paraId="32C9B52C" w14:textId="77777777" w:rsidTr="00160691">
        <w:trPr>
          <w:trHeight w:val="301"/>
        </w:trPr>
        <w:tc>
          <w:tcPr>
            <w:tcW w:w="283" w:type="dxa"/>
            <w:shd w:val="clear" w:color="auto" w:fill="auto"/>
          </w:tcPr>
          <w:p w14:paraId="32C9B526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2795" w:type="dxa"/>
            <w:shd w:val="clear" w:color="auto" w:fill="auto"/>
          </w:tcPr>
          <w:p w14:paraId="32C9B527" w14:textId="77777777" w:rsidR="00160691" w:rsidRPr="00F95DD9" w:rsidRDefault="00160691" w:rsidP="00B41BA3">
            <w:pPr>
              <w:spacing w:before="40"/>
              <w:rPr>
                <w:rFonts w:asciiTheme="minorHAnsi" w:hAnsiTheme="minorHAnsi"/>
                <w:b/>
              </w:rPr>
            </w:pPr>
            <w:r w:rsidRPr="00F95DD9">
              <w:rPr>
                <w:rFonts w:asciiTheme="minorHAnsi" w:hAnsiTheme="minorHAnsi"/>
                <w:b/>
              </w:rPr>
              <w:t>Bill to:</w:t>
            </w:r>
          </w:p>
        </w:tc>
        <w:tc>
          <w:tcPr>
            <w:tcW w:w="1945" w:type="dxa"/>
            <w:shd w:val="clear" w:color="auto" w:fill="auto"/>
          </w:tcPr>
          <w:p w14:paraId="32C9B528" w14:textId="77777777" w:rsidR="00160691" w:rsidRPr="00F95DD9" w:rsidRDefault="00160691" w:rsidP="00B41BA3">
            <w:pPr>
              <w:spacing w:before="40"/>
              <w:rPr>
                <w:rFonts w:asciiTheme="minorHAnsi" w:hAnsiTheme="minorHAnsi" w:cs="Arial"/>
              </w:rPr>
            </w:pPr>
          </w:p>
        </w:tc>
        <w:tc>
          <w:tcPr>
            <w:tcW w:w="2060" w:type="dxa"/>
          </w:tcPr>
          <w:p w14:paraId="32C9B52A" w14:textId="77777777" w:rsidR="00160691" w:rsidRPr="00F95DD9" w:rsidRDefault="00160691" w:rsidP="00B41BA3">
            <w:pPr>
              <w:spacing w:before="40"/>
              <w:jc w:val="right"/>
              <w:rPr>
                <w:rFonts w:asciiTheme="minorHAnsi" w:hAnsiTheme="minorHAnsi" w:cs="Arial"/>
              </w:rPr>
            </w:pPr>
            <w:r w:rsidRPr="00F95DD9">
              <w:rPr>
                <w:rFonts w:asciiTheme="minorHAnsi" w:hAnsiTheme="minorHAnsi" w:cs="Arial"/>
              </w:rPr>
              <w:t xml:space="preserve">Alternative reference: </w:t>
            </w:r>
          </w:p>
        </w:tc>
        <w:tc>
          <w:tcPr>
            <w:tcW w:w="3544" w:type="dxa"/>
            <w:shd w:val="clear" w:color="auto" w:fill="auto"/>
            <w:tcMar>
              <w:left w:w="57" w:type="dxa"/>
            </w:tcMar>
          </w:tcPr>
          <w:p w14:paraId="32C9B52B" w14:textId="7EED5EC6" w:rsidR="00160691" w:rsidRPr="00F95DD9" w:rsidRDefault="00160691" w:rsidP="00B33BAD">
            <w:pPr>
              <w:spacing w:before="40"/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</w:t>
            </w:r>
            <w:sdt>
              <w:sdtPr>
                <w:rPr>
                  <w:rFonts w:asciiTheme="minorHAnsi" w:hAnsiTheme="minorHAnsi" w:cs="Arial"/>
                  <w:b/>
                </w:rPr>
                <w:id w:val="-1165156561"/>
                <w:placeholder>
                  <w:docPart w:val="B2710900996B4AC8821CC22257EB1F5E"/>
                </w:placeholder>
                <w:showingPlcHdr/>
              </w:sdtPr>
              <w:sdtEndPr/>
              <w:sdtContent>
                <w:r>
                  <w:rPr>
                    <w:rFonts w:asciiTheme="minorHAnsi" w:hAnsiTheme="minorHAnsi" w:cs="Arial"/>
                    <w:b/>
                  </w:rPr>
                  <w:t>&lt;Content Select="Reference" /&gt;</w:t>
                </w:r>
              </w:sdtContent>
            </w:sdt>
          </w:p>
        </w:tc>
      </w:tr>
      <w:tr w:rsidR="00160691" w:rsidRPr="00F95DD9" w14:paraId="32C9B537" w14:textId="77777777" w:rsidTr="00160691">
        <w:trPr>
          <w:trHeight w:val="301"/>
        </w:trPr>
        <w:tc>
          <w:tcPr>
            <w:tcW w:w="283" w:type="dxa"/>
            <w:vMerge w:val="restart"/>
            <w:shd w:val="clear" w:color="auto" w:fill="auto"/>
          </w:tcPr>
          <w:p w14:paraId="32C9B52D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2795" w:type="dxa"/>
            <w:vMerge w:val="restart"/>
            <w:shd w:val="clear" w:color="auto" w:fill="auto"/>
          </w:tcPr>
          <w:p w14:paraId="32C9B52E" w14:textId="563FF6D6" w:rsidR="00160691" w:rsidRPr="00F95DD9" w:rsidRDefault="009C4A9D" w:rsidP="00B41BA3">
            <w:pPr>
              <w:spacing w:before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MalcolmPJohnston</w:t>
            </w:r>
          </w:p>
          <w:p w14:paraId="32C9B532" w14:textId="264407C9" w:rsidR="00160691" w:rsidRPr="00F95DD9" w:rsidRDefault="00160691" w:rsidP="00B41BA3">
            <w:pPr>
              <w:spacing w:before="40"/>
              <w:rPr>
                <w:rFonts w:asciiTheme="minorHAnsi" w:hAnsiTheme="minorHAnsi"/>
              </w:rPr>
            </w:pPr>
          </w:p>
        </w:tc>
        <w:tc>
          <w:tcPr>
            <w:tcW w:w="1945" w:type="dxa"/>
            <w:shd w:val="clear" w:color="auto" w:fill="auto"/>
          </w:tcPr>
          <w:p w14:paraId="32C9B533" w14:textId="77777777" w:rsidR="00160691" w:rsidRPr="00F95DD9" w:rsidRDefault="00160691" w:rsidP="00B41BA3">
            <w:pPr>
              <w:spacing w:before="40"/>
              <w:rPr>
                <w:rFonts w:asciiTheme="minorHAnsi" w:hAnsiTheme="minorHAnsi" w:cs="Arial"/>
              </w:rPr>
            </w:pPr>
          </w:p>
        </w:tc>
        <w:tc>
          <w:tcPr>
            <w:tcW w:w="2060" w:type="dxa"/>
          </w:tcPr>
          <w:p w14:paraId="32C9B535" w14:textId="77777777" w:rsidR="00160691" w:rsidRPr="00F95DD9" w:rsidRDefault="00160691" w:rsidP="00B41BA3">
            <w:pPr>
              <w:spacing w:before="40"/>
              <w:jc w:val="right"/>
              <w:rPr>
                <w:rFonts w:asciiTheme="minorHAnsi" w:hAnsiTheme="minorHAnsi" w:cs="Arial"/>
              </w:rPr>
            </w:pPr>
            <w:r w:rsidRPr="00F95DD9">
              <w:rPr>
                <w:rFonts w:asciiTheme="minorHAnsi" w:hAnsiTheme="minorHAnsi" w:cs="Arial"/>
              </w:rPr>
              <w:t>Invoice Date:</w:t>
            </w:r>
          </w:p>
        </w:tc>
        <w:tc>
          <w:tcPr>
            <w:tcW w:w="3544" w:type="dxa"/>
            <w:shd w:val="clear" w:color="auto" w:fill="auto"/>
            <w:tcMar>
              <w:left w:w="57" w:type="dxa"/>
            </w:tcMar>
          </w:tcPr>
          <w:p w14:paraId="32C9B536" w14:textId="570C3CA5" w:rsidR="00160691" w:rsidRPr="00F95DD9" w:rsidRDefault="00160691" w:rsidP="00B33BAD">
            <w:pPr>
              <w:spacing w:before="40"/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</w:t>
            </w:r>
            <w:sdt>
              <w:sdtPr>
                <w:rPr>
                  <w:rFonts w:asciiTheme="minorHAnsi" w:hAnsiTheme="minorHAnsi" w:cs="Arial"/>
                  <w:b/>
                </w:rPr>
                <w:id w:val="814676258"/>
                <w:placeholder>
                  <w:docPart w:val="55E09B39176E40439D17B1A73271FA8A"/>
                </w:placeholder>
                <w:showingPlcHdr/>
              </w:sdtPr>
              <w:sdtEndPr/>
              <w:sdtContent>
                <w:r w:rsidR="00DF07A2">
                  <w:rPr>
                    <w:rFonts w:asciiTheme="minorHAnsi" w:hAnsiTheme="minorHAnsi" w:cs="Arial"/>
                    <w:b/>
                  </w:rPr>
                  <w:t>&lt;Content Select="</w:t>
                </w:r>
                <w:r>
                  <w:rPr>
                    <w:rFonts w:asciiTheme="minorHAnsi" w:hAnsiTheme="minorHAnsi" w:cs="Arial"/>
                    <w:b/>
                  </w:rPr>
                  <w:t>InvoiceDate" /&gt;</w:t>
                </w:r>
              </w:sdtContent>
            </w:sdt>
          </w:p>
        </w:tc>
      </w:tr>
      <w:tr w:rsidR="00160691" w:rsidRPr="00F95DD9" w14:paraId="32C9B53E" w14:textId="77777777" w:rsidTr="00160691">
        <w:trPr>
          <w:trHeight w:val="301"/>
        </w:trPr>
        <w:tc>
          <w:tcPr>
            <w:tcW w:w="283" w:type="dxa"/>
            <w:vMerge/>
            <w:shd w:val="clear" w:color="auto" w:fill="auto"/>
          </w:tcPr>
          <w:p w14:paraId="32C9B538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2795" w:type="dxa"/>
            <w:vMerge/>
            <w:shd w:val="clear" w:color="auto" w:fill="auto"/>
          </w:tcPr>
          <w:p w14:paraId="32C9B539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1945" w:type="dxa"/>
            <w:shd w:val="clear" w:color="auto" w:fill="auto"/>
          </w:tcPr>
          <w:p w14:paraId="32C9B53A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2060" w:type="dxa"/>
          </w:tcPr>
          <w:p w14:paraId="32C9B53C" w14:textId="77777777" w:rsidR="00160691" w:rsidRPr="00F95DD9" w:rsidRDefault="00160691" w:rsidP="00B41BA3">
            <w:pPr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Due Date:</w:t>
            </w:r>
          </w:p>
        </w:tc>
        <w:tc>
          <w:tcPr>
            <w:tcW w:w="3544" w:type="dxa"/>
            <w:shd w:val="clear" w:color="auto" w:fill="auto"/>
            <w:tcMar>
              <w:left w:w="57" w:type="dxa"/>
            </w:tcMar>
          </w:tcPr>
          <w:p w14:paraId="32C9B53D" w14:textId="083B58FB" w:rsidR="00160691" w:rsidRPr="00F95DD9" w:rsidRDefault="00160691" w:rsidP="00B33BAD">
            <w:pPr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 xml:space="preserve"> </w:t>
            </w:r>
            <w:sdt>
              <w:sdtPr>
                <w:rPr>
                  <w:rFonts w:asciiTheme="minorHAnsi" w:hAnsiTheme="minorHAnsi" w:cs="Arial"/>
                  <w:b/>
                </w:rPr>
                <w:id w:val="-667712425"/>
                <w:placeholder>
                  <w:docPart w:val="27F3D15544F24D35B89B3B85C27091AF"/>
                </w:placeholder>
                <w:showingPlcHdr/>
              </w:sdtPr>
              <w:sdtEndPr>
                <w:rPr>
                  <w:b w:val="0"/>
                </w:rPr>
              </w:sdtEndPr>
              <w:sdtContent>
                <w:r w:rsidR="00DF07A2">
                  <w:rPr>
                    <w:rFonts w:asciiTheme="minorHAnsi" w:hAnsiTheme="minorHAnsi" w:cs="Arial"/>
                    <w:b/>
                  </w:rPr>
                  <w:t>&lt;Content Select="</w:t>
                </w:r>
                <w:r w:rsidRPr="00696E01">
                  <w:rPr>
                    <w:rFonts w:asciiTheme="minorHAnsi" w:hAnsiTheme="minorHAnsi" w:cs="Arial"/>
                    <w:b/>
                  </w:rPr>
                  <w:t>DueDate" /&gt;</w:t>
                </w:r>
              </w:sdtContent>
            </w:sdt>
          </w:p>
        </w:tc>
      </w:tr>
      <w:tr w:rsidR="00160691" w:rsidRPr="00F95DD9" w14:paraId="32C9B545" w14:textId="77777777" w:rsidTr="00160691">
        <w:trPr>
          <w:trHeight w:val="301"/>
        </w:trPr>
        <w:tc>
          <w:tcPr>
            <w:tcW w:w="283" w:type="dxa"/>
            <w:vMerge/>
          </w:tcPr>
          <w:p w14:paraId="32C9B53F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2795" w:type="dxa"/>
            <w:vMerge/>
          </w:tcPr>
          <w:p w14:paraId="32C9B540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1945" w:type="dxa"/>
            <w:shd w:val="clear" w:color="auto" w:fill="auto"/>
          </w:tcPr>
          <w:p w14:paraId="32C9B541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2060" w:type="dxa"/>
          </w:tcPr>
          <w:p w14:paraId="32C9B543" w14:textId="77777777" w:rsidR="00160691" w:rsidRPr="00F95DD9" w:rsidRDefault="00160691" w:rsidP="00CC211E">
            <w:pPr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3544" w:type="dxa"/>
            <w:shd w:val="clear" w:color="auto" w:fill="auto"/>
            <w:tcMar>
              <w:left w:w="57" w:type="dxa"/>
            </w:tcMar>
          </w:tcPr>
          <w:p w14:paraId="32C9B544" w14:textId="77777777" w:rsidR="00160691" w:rsidRPr="00F95DD9" w:rsidRDefault="00160691" w:rsidP="00CC211E">
            <w:pPr>
              <w:ind w:firstLine="114"/>
              <w:rPr>
                <w:rFonts w:asciiTheme="minorHAnsi" w:hAnsiTheme="minorHAnsi" w:cs="Arial"/>
                <w:b/>
              </w:rPr>
            </w:pPr>
          </w:p>
        </w:tc>
      </w:tr>
      <w:tr w:rsidR="00160691" w:rsidRPr="00F95DD9" w14:paraId="32C9B54C" w14:textId="77777777" w:rsidTr="00160691">
        <w:trPr>
          <w:trHeight w:val="301"/>
        </w:trPr>
        <w:tc>
          <w:tcPr>
            <w:tcW w:w="283" w:type="dxa"/>
            <w:vMerge/>
          </w:tcPr>
          <w:p w14:paraId="32C9B546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2795" w:type="dxa"/>
            <w:vMerge/>
          </w:tcPr>
          <w:p w14:paraId="32C9B547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1945" w:type="dxa"/>
            <w:shd w:val="clear" w:color="auto" w:fill="auto"/>
          </w:tcPr>
          <w:p w14:paraId="32C9B548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2060" w:type="dxa"/>
          </w:tcPr>
          <w:p w14:paraId="32C9B54A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3544" w:type="dxa"/>
            <w:shd w:val="clear" w:color="auto" w:fill="auto"/>
          </w:tcPr>
          <w:p w14:paraId="32C9B54B" w14:textId="77777777" w:rsidR="00160691" w:rsidRPr="00F95DD9" w:rsidRDefault="00160691" w:rsidP="00CB4606">
            <w:pPr>
              <w:rPr>
                <w:rFonts w:asciiTheme="minorHAnsi" w:hAnsiTheme="minorHAnsi" w:cs="Arial"/>
                <w:b/>
              </w:rPr>
            </w:pPr>
          </w:p>
        </w:tc>
      </w:tr>
    </w:tbl>
    <w:p w14:paraId="32C9B54E" w14:textId="77777777" w:rsidR="00426849" w:rsidRPr="00F95DD9" w:rsidRDefault="00F95DD9" w:rsidP="00426849">
      <w:pPr>
        <w:jc w:val="center"/>
        <w:rPr>
          <w:rFonts w:asciiTheme="minorHAnsi" w:eastAsia="MS Gothic" w:hAnsiTheme="minorHAnsi" w:cs="Arial"/>
          <w:sz w:val="30"/>
          <w:szCs w:val="30"/>
        </w:rPr>
      </w:pPr>
      <w:r>
        <w:rPr>
          <w:rFonts w:asciiTheme="minorHAnsi" w:eastAsia="MS Gothic" w:hAnsiTheme="minorHAnsi" w:cs="Arial"/>
          <w:sz w:val="30"/>
          <w:szCs w:val="30"/>
        </w:rPr>
        <w:t>Invoice Details</w:t>
      </w:r>
    </w:p>
    <w:p w14:paraId="52271B27" w14:textId="77777777" w:rsidR="00F06C95" w:rsidRDefault="00F06C95" w:rsidP="00F06C95">
      <w:pPr>
        <w:spacing w:after="120"/>
        <w:rPr>
          <w:rFonts w:asciiTheme="minorHAnsi" w:eastAsia="MS Gothic" w:hAnsiTheme="minorHAnsi" w:cs="Arial"/>
          <w:sz w:val="24"/>
          <w:szCs w:val="24"/>
        </w:rPr>
      </w:pPr>
    </w:p>
    <w:sdt>
      <w:sdtPr>
        <w:rPr>
          <w:rFonts w:asciiTheme="minorHAnsi" w:eastAsia="MS Gothic" w:hAnsiTheme="minorHAnsi" w:cs="Arial"/>
          <w:sz w:val="24"/>
          <w:szCs w:val="24"/>
        </w:rPr>
        <w:id w:val="1382282637"/>
        <w:placeholder>
          <w:docPart w:val="41848E91D6E6407B89AB9FB561015052"/>
        </w:placeholder>
        <w:showingPlcHdr/>
      </w:sdtPr>
      <w:sdtEndPr/>
      <w:sdtContent>
        <w:p w14:paraId="71868EF4" w14:textId="3623B305" w:rsidR="00F06C95" w:rsidRPr="00F06C95" w:rsidRDefault="00F06C95" w:rsidP="00F06C95">
          <w:pPr>
            <w:spacing w:after="120"/>
            <w:rPr>
              <w:rFonts w:asciiTheme="minorHAnsi" w:eastAsia="Batang" w:hAnsiTheme="minorHAnsi" w:cs="Arial"/>
              <w:b/>
              <w:color w:val="000080"/>
              <w:sz w:val="18"/>
              <w:szCs w:val="18"/>
            </w:rPr>
          </w:pPr>
          <w:r w:rsidRPr="00F06C95">
            <w:rPr>
              <w:rFonts w:asciiTheme="minorHAnsi" w:eastAsia="MS Gothic" w:hAnsiTheme="minorHAnsi" w:cs="Arial"/>
            </w:rPr>
            <w:t>&lt;Conditional Select="count(//Invoice/Items/Item) &gt; 0" Match="True" /&gt;</w:t>
          </w:r>
        </w:p>
      </w:sdtContent>
    </w:sdt>
    <w:sdt>
      <w:sdtPr>
        <w:rPr>
          <w:rFonts w:asciiTheme="minorHAnsi" w:eastAsia="MS Gothic" w:hAnsiTheme="minorHAnsi" w:cs="Arial"/>
          <w:sz w:val="24"/>
          <w:szCs w:val="24"/>
        </w:rPr>
        <w:id w:val="-2137315587"/>
        <w:placeholder>
          <w:docPart w:val="F16D6C6E37E140CBB364CC2E17EFFE56"/>
        </w:placeholder>
        <w:showingPlcHdr/>
      </w:sdtPr>
      <w:sdtEndPr/>
      <w:sdtContent>
        <w:p w14:paraId="1FFD25DB" w14:textId="77777777" w:rsidR="00B41BA3" w:rsidRPr="00F06C95" w:rsidRDefault="00B41BA3" w:rsidP="00B41BA3">
          <w:pPr>
            <w:spacing w:after="120"/>
            <w:rPr>
              <w:rFonts w:asciiTheme="minorHAnsi" w:eastAsia="MS Gothic" w:hAnsiTheme="minorHAnsi" w:cs="Arial"/>
              <w:sz w:val="24"/>
              <w:szCs w:val="24"/>
            </w:rPr>
          </w:pPr>
          <w:r w:rsidRPr="00F06C95">
            <w:rPr>
              <w:rFonts w:asciiTheme="minorHAnsi" w:eastAsia="MS Gothic" w:hAnsiTheme="minorHAnsi" w:cs="Arial"/>
            </w:rPr>
            <w:t>&lt;Table Select="//Invoice/Items/Item" /&gt;</w:t>
          </w:r>
        </w:p>
      </w:sdtContent>
    </w:sdt>
    <w:tbl>
      <w:tblPr>
        <w:tblStyle w:val="ListTable6Colorful-Accent3"/>
        <w:tblW w:w="10372" w:type="dxa"/>
        <w:tblLook w:val="04A0" w:firstRow="1" w:lastRow="0" w:firstColumn="1" w:lastColumn="0" w:noHBand="0" w:noVBand="1"/>
      </w:tblPr>
      <w:tblGrid>
        <w:gridCol w:w="1080"/>
        <w:gridCol w:w="1523"/>
        <w:gridCol w:w="2500"/>
        <w:gridCol w:w="1701"/>
        <w:gridCol w:w="1273"/>
        <w:gridCol w:w="2295"/>
      </w:tblGrid>
      <w:tr w:rsidR="009C4A9D" w:rsidRPr="00D30722" w14:paraId="32C9B555" w14:textId="77777777" w:rsidTr="009C4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2C9B550" w14:textId="77777777" w:rsidR="009C4A9D" w:rsidRPr="00D30722" w:rsidRDefault="009C4A9D" w:rsidP="0007020E">
            <w:pPr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</w:pPr>
            <w:r w:rsidRPr="00D30722"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Booking #</w:t>
            </w:r>
          </w:p>
        </w:tc>
        <w:tc>
          <w:tcPr>
            <w:tcW w:w="1523" w:type="dxa"/>
          </w:tcPr>
          <w:p w14:paraId="32C9B551" w14:textId="7D0511F4" w:rsidR="009C4A9D" w:rsidRPr="00D30722" w:rsidRDefault="009C4A9D" w:rsidP="000702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Date</w:t>
            </w:r>
          </w:p>
        </w:tc>
        <w:tc>
          <w:tcPr>
            <w:tcW w:w="2500" w:type="dxa"/>
          </w:tcPr>
          <w:p w14:paraId="32C9B553" w14:textId="77777777" w:rsidR="009C4A9D" w:rsidRPr="00D30722" w:rsidRDefault="009C4A9D" w:rsidP="000702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</w:pPr>
            <w:r w:rsidRPr="00D30722"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Description</w:t>
            </w:r>
          </w:p>
        </w:tc>
        <w:tc>
          <w:tcPr>
            <w:tcW w:w="1701" w:type="dxa"/>
          </w:tcPr>
          <w:p w14:paraId="691E2019" w14:textId="37D47E1F" w:rsidR="009C4A9D" w:rsidRPr="00D30722" w:rsidRDefault="009C4A9D" w:rsidP="009C4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9C4A9D"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Unit Price</w:t>
            </w:r>
          </w:p>
        </w:tc>
        <w:tc>
          <w:tcPr>
            <w:tcW w:w="1273" w:type="dxa"/>
          </w:tcPr>
          <w:p w14:paraId="7F5768CE" w14:textId="588DF2C0" w:rsidR="009C4A9D" w:rsidRPr="009C4A9D" w:rsidRDefault="009C4A9D" w:rsidP="009C4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</w:pPr>
            <w:r w:rsidRPr="009C4A9D"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Units</w:t>
            </w:r>
          </w:p>
        </w:tc>
        <w:tc>
          <w:tcPr>
            <w:tcW w:w="2295" w:type="dxa"/>
          </w:tcPr>
          <w:p w14:paraId="32C9B554" w14:textId="116C35C4" w:rsidR="009C4A9D" w:rsidRPr="00D30722" w:rsidRDefault="009C4A9D" w:rsidP="00F95DD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</w:pPr>
            <w:r w:rsidRPr="00D30722"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Total</w:t>
            </w:r>
          </w:p>
        </w:tc>
      </w:tr>
      <w:tr w:rsidR="009C4A9D" w14:paraId="32C9B55B" w14:textId="77777777" w:rsidTr="009C4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2C9B556" w14:textId="27F859A3" w:rsidR="009C4A9D" w:rsidRDefault="009C4A9D" w:rsidP="00B41BA3">
            <w:pPr>
              <w:rPr>
                <w:rFonts w:asciiTheme="minorHAnsi" w:hAnsiTheme="minorHAnsi" w:cs="Arial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="Arial"/>
                <w:b w:val="0"/>
                <w:bCs w:val="0"/>
                <w:color w:val="auto"/>
                <w:sz w:val="18"/>
                <w:szCs w:val="18"/>
              </w:rPr>
              <w:t>./BookingId</w:t>
            </w:r>
          </w:p>
        </w:tc>
        <w:tc>
          <w:tcPr>
            <w:tcW w:w="1523" w:type="dxa"/>
          </w:tcPr>
          <w:p w14:paraId="32C9B557" w14:textId="30C7513A" w:rsidR="009C4A9D" w:rsidRDefault="009C4A9D" w:rsidP="00B4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auto"/>
                <w:sz w:val="18"/>
                <w:szCs w:val="18"/>
              </w:rPr>
              <w:t>./UtilisationDate</w:t>
            </w:r>
          </w:p>
        </w:tc>
        <w:tc>
          <w:tcPr>
            <w:tcW w:w="2500" w:type="dxa"/>
          </w:tcPr>
          <w:p w14:paraId="32C9B559" w14:textId="290E8472" w:rsidR="009C4A9D" w:rsidRDefault="009C4A9D" w:rsidP="00B4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auto"/>
                <w:sz w:val="18"/>
                <w:szCs w:val="18"/>
              </w:rPr>
              <w:t>./Description</w:t>
            </w:r>
          </w:p>
        </w:tc>
        <w:tc>
          <w:tcPr>
            <w:tcW w:w="1701" w:type="dxa"/>
          </w:tcPr>
          <w:p w14:paraId="110539C2" w14:textId="269641BD" w:rsidR="009C4A9D" w:rsidRDefault="009C4A9D" w:rsidP="009C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9C4A9D">
              <w:rPr>
                <w:rFonts w:asciiTheme="minorHAnsi" w:hAnsiTheme="minorHAnsi" w:cs="Arial"/>
                <w:color w:val="auto"/>
                <w:sz w:val="18"/>
                <w:szCs w:val="18"/>
              </w:rPr>
              <w:t>./UnitPrice</w:t>
            </w:r>
          </w:p>
        </w:tc>
        <w:tc>
          <w:tcPr>
            <w:tcW w:w="1273" w:type="dxa"/>
          </w:tcPr>
          <w:p w14:paraId="188F5BA9" w14:textId="79351C32" w:rsidR="009C4A9D" w:rsidRDefault="009C4A9D" w:rsidP="009C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9C4A9D">
              <w:rPr>
                <w:rFonts w:asciiTheme="minorHAnsi" w:hAnsiTheme="minorHAnsi" w:cs="Arial"/>
                <w:color w:val="auto"/>
                <w:sz w:val="18"/>
                <w:szCs w:val="18"/>
              </w:rPr>
              <w:t>./Units</w:t>
            </w:r>
          </w:p>
        </w:tc>
        <w:tc>
          <w:tcPr>
            <w:tcW w:w="2295" w:type="dxa"/>
          </w:tcPr>
          <w:p w14:paraId="32C9B55A" w14:textId="575CA769" w:rsidR="009C4A9D" w:rsidRDefault="009C4A9D" w:rsidP="00B41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auto"/>
                <w:sz w:val="18"/>
                <w:szCs w:val="18"/>
              </w:rPr>
              <w:t>./Amount</w:t>
            </w:r>
          </w:p>
        </w:tc>
      </w:tr>
      <w:tr w:rsidR="009C4A9D" w14:paraId="5C910A4F" w14:textId="77777777" w:rsidTr="009C4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28015A7" w14:textId="77777777" w:rsidR="009C4A9D" w:rsidRDefault="009C4A9D" w:rsidP="00B41BA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523" w:type="dxa"/>
          </w:tcPr>
          <w:p w14:paraId="46CB7B83" w14:textId="77777777" w:rsidR="009C4A9D" w:rsidRDefault="009C4A9D" w:rsidP="00B4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00" w:type="dxa"/>
          </w:tcPr>
          <w:p w14:paraId="5E371EB1" w14:textId="1E54036A" w:rsidR="009C4A9D" w:rsidRPr="001338FF" w:rsidRDefault="009C4A9D" w:rsidP="00133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2F4FC9" w14:textId="77777777" w:rsidR="009C4A9D" w:rsidRDefault="009C4A9D" w:rsidP="00133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273" w:type="dxa"/>
          </w:tcPr>
          <w:p w14:paraId="2337DFD0" w14:textId="16A2E2B9" w:rsidR="009C4A9D" w:rsidRDefault="009C4A9D" w:rsidP="00133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1338FF">
              <w:rPr>
                <w:rFonts w:asciiTheme="minorHAnsi" w:hAnsiTheme="minorHAnsi" w:cs="Arial"/>
                <w:b/>
                <w:color w:val="auto"/>
                <w:sz w:val="18"/>
                <w:szCs w:val="18"/>
              </w:rPr>
              <w:t>TOTAL</w:t>
            </w:r>
          </w:p>
        </w:tc>
        <w:sdt>
          <w:sdtPr>
            <w:rPr>
              <w:rFonts w:asciiTheme="minorHAnsi" w:hAnsiTheme="minorHAnsi" w:cs="Arial"/>
              <w:sz w:val="18"/>
              <w:szCs w:val="18"/>
            </w:rPr>
            <w:id w:val="-1538886086"/>
            <w:placeholder>
              <w:docPart w:val="499C07CE47C64637994FAC5D479F500C"/>
            </w:placeholder>
            <w:showingPlcHdr/>
          </w:sdtPr>
          <w:sdtEndPr/>
          <w:sdtContent>
            <w:tc>
              <w:tcPr>
                <w:tcW w:w="2295" w:type="dxa"/>
              </w:tcPr>
              <w:p w14:paraId="03A142EC" w14:textId="67288E15" w:rsidR="009C4A9D" w:rsidRDefault="004A6B45" w:rsidP="001338FF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="Arial"/>
                    <w:sz w:val="18"/>
                    <w:szCs w:val="18"/>
                  </w:rPr>
                </w:pPr>
                <w:r>
                  <w:rPr>
                    <w:rFonts w:asciiTheme="minorHAnsi" w:hAnsiTheme="minorHAnsi" w:cs="Arial"/>
                    <w:b/>
                    <w:color w:val="auto"/>
                    <w:sz w:val="18"/>
                    <w:szCs w:val="18"/>
                  </w:rPr>
                  <w:t>&lt;Content Select=”</w:t>
                </w:r>
                <w:r w:rsidR="009C4A9D" w:rsidRPr="001338FF">
                  <w:rPr>
                    <w:rFonts w:asciiTheme="minorHAnsi" w:hAnsiTheme="minorHAnsi" w:cs="Arial"/>
                    <w:b/>
                    <w:color w:val="auto"/>
                    <w:sz w:val="18"/>
                    <w:szCs w:val="18"/>
                  </w:rPr>
                  <w:t>Amount” /&gt;</w:t>
                </w:r>
              </w:p>
            </w:tc>
          </w:sdtContent>
        </w:sdt>
      </w:tr>
    </w:tbl>
    <w:sdt>
      <w:sdtPr>
        <w:rPr>
          <w:rFonts w:asciiTheme="minorHAnsi" w:hAnsiTheme="minorHAnsi" w:cs="Arial"/>
        </w:rPr>
        <w:id w:val="1106764111"/>
        <w:placeholder>
          <w:docPart w:val="277DB6979FD547A29ED7EDFE71F2B4FE"/>
        </w:placeholder>
        <w:showingPlcHdr/>
      </w:sdtPr>
      <w:sdtEndPr>
        <w:rPr>
          <w:sz w:val="30"/>
          <w:szCs w:val="30"/>
        </w:rPr>
      </w:sdtEndPr>
      <w:sdtContent>
        <w:p w14:paraId="32C9B55D" w14:textId="54F41914" w:rsidR="00267F74" w:rsidRDefault="005D5EBC" w:rsidP="00267F74">
          <w:pPr>
            <w:rPr>
              <w:rFonts w:asciiTheme="minorHAnsi" w:hAnsiTheme="minorHAnsi" w:cs="Arial"/>
              <w:sz w:val="30"/>
              <w:szCs w:val="30"/>
            </w:rPr>
          </w:pPr>
          <w:r w:rsidRPr="005D5EBC">
            <w:rPr>
              <w:rFonts w:asciiTheme="minorHAnsi" w:hAnsiTheme="minorHAnsi" w:cs="Arial"/>
            </w:rPr>
            <w:t>&lt;EndConditional /&gt;</w:t>
          </w:r>
        </w:p>
      </w:sdtContent>
    </w:sdt>
    <w:p w14:paraId="421625B6" w14:textId="77777777" w:rsidR="00F06C95" w:rsidRPr="00F95DD9" w:rsidRDefault="00F06C95" w:rsidP="00267F74">
      <w:pPr>
        <w:rPr>
          <w:rFonts w:asciiTheme="minorHAnsi" w:hAnsiTheme="minorHAnsi" w:cs="Arial"/>
          <w:sz w:val="30"/>
          <w:szCs w:val="30"/>
        </w:rPr>
      </w:pPr>
    </w:p>
    <w:p w14:paraId="43BF20B0" w14:textId="30B41152" w:rsidR="00B41BA3" w:rsidRDefault="00F95DD9" w:rsidP="00F06C95">
      <w:pPr>
        <w:jc w:val="center"/>
        <w:rPr>
          <w:rFonts w:asciiTheme="minorHAnsi" w:eastAsia="MS Gothic" w:hAnsiTheme="minorHAnsi" w:cs="Arial"/>
          <w:sz w:val="30"/>
          <w:szCs w:val="30"/>
        </w:rPr>
      </w:pPr>
      <w:r>
        <w:rPr>
          <w:rFonts w:asciiTheme="minorHAnsi" w:eastAsia="MS Gothic" w:hAnsiTheme="minorHAnsi" w:cs="Arial"/>
          <w:sz w:val="30"/>
          <w:szCs w:val="30"/>
        </w:rPr>
        <w:t>Payment Summar</w:t>
      </w:r>
      <w:r w:rsidR="00F06C95">
        <w:rPr>
          <w:rFonts w:asciiTheme="minorHAnsi" w:eastAsia="MS Gothic" w:hAnsiTheme="minorHAnsi" w:cs="Arial"/>
          <w:sz w:val="30"/>
          <w:szCs w:val="30"/>
        </w:rPr>
        <w:t>y</w:t>
      </w:r>
    </w:p>
    <w:p w14:paraId="31129392" w14:textId="77777777" w:rsidR="00F06C95" w:rsidRDefault="00F06C95" w:rsidP="00F06C95">
      <w:pPr>
        <w:jc w:val="center"/>
        <w:rPr>
          <w:rFonts w:asciiTheme="minorHAnsi" w:eastAsia="MS Gothic" w:hAnsiTheme="minorHAnsi" w:cs="Arial"/>
          <w:sz w:val="30"/>
          <w:szCs w:val="30"/>
        </w:rPr>
      </w:pPr>
    </w:p>
    <w:sdt>
      <w:sdtPr>
        <w:rPr>
          <w:rFonts w:asciiTheme="minorHAnsi" w:eastAsia="MS Gothic" w:hAnsiTheme="minorHAnsi" w:cs="Arial"/>
        </w:rPr>
        <w:id w:val="371885543"/>
        <w:placeholder>
          <w:docPart w:val="A436EDA1EB13433BBA330D11682E9895"/>
        </w:placeholder>
        <w:showingPlcHdr/>
      </w:sdtPr>
      <w:sdtEndPr>
        <w:rPr>
          <w:sz w:val="24"/>
          <w:szCs w:val="24"/>
        </w:rPr>
      </w:sdtEndPr>
      <w:sdtContent>
        <w:p w14:paraId="230DA8F8" w14:textId="1F24C5F8" w:rsidR="00F06C95" w:rsidRPr="00F06C95" w:rsidRDefault="00F06C95" w:rsidP="00F06C95">
          <w:pPr>
            <w:spacing w:after="120"/>
            <w:rPr>
              <w:rFonts w:asciiTheme="minorHAnsi" w:eastAsia="Batang" w:hAnsiTheme="minorHAnsi" w:cs="Arial"/>
              <w:b/>
              <w:color w:val="000080"/>
              <w:sz w:val="18"/>
              <w:szCs w:val="18"/>
            </w:rPr>
          </w:pPr>
          <w:r w:rsidRPr="00F06C95">
            <w:rPr>
              <w:rFonts w:asciiTheme="minorHAnsi" w:eastAsia="MS Gothic" w:hAnsiTheme="minorHAnsi" w:cs="Arial"/>
            </w:rPr>
            <w:t>&lt;Condi</w:t>
          </w:r>
          <w:r w:rsidR="004A6B45">
            <w:rPr>
              <w:rFonts w:asciiTheme="minorHAnsi" w:eastAsia="MS Gothic" w:hAnsiTheme="minorHAnsi" w:cs="Arial"/>
            </w:rPr>
            <w:t>tional Select="count(</w:t>
          </w:r>
          <w:r w:rsidRPr="005D5EBC">
            <w:rPr>
              <w:rFonts w:asciiTheme="minorHAnsi" w:eastAsia="MS Gothic" w:hAnsiTheme="minorHAnsi" w:cs="Arial"/>
            </w:rPr>
            <w:t>Payments</w:t>
          </w:r>
          <w:r w:rsidRPr="00F06C95">
            <w:rPr>
              <w:rFonts w:asciiTheme="minorHAnsi" w:eastAsia="MS Gothic" w:hAnsiTheme="minorHAnsi" w:cs="Arial"/>
            </w:rPr>
            <w:t>/</w:t>
          </w:r>
          <w:r w:rsidRPr="005D5EBC">
            <w:rPr>
              <w:rFonts w:asciiTheme="minorHAnsi" w:eastAsia="MS Gothic" w:hAnsiTheme="minorHAnsi" w:cs="Arial"/>
            </w:rPr>
            <w:t>Payment</w:t>
          </w:r>
          <w:r w:rsidRPr="00F06C95">
            <w:rPr>
              <w:rFonts w:asciiTheme="minorHAnsi" w:eastAsia="MS Gothic" w:hAnsiTheme="minorHAnsi" w:cs="Arial"/>
            </w:rPr>
            <w:t>) &gt; 0" Match="True" /&gt;</w:t>
          </w:r>
        </w:p>
      </w:sdtContent>
    </w:sdt>
    <w:sdt>
      <w:sdtPr>
        <w:rPr>
          <w:rFonts w:asciiTheme="minorHAnsi" w:eastAsia="MS Gothic" w:hAnsiTheme="minorHAnsi" w:cs="Arial"/>
          <w:sz w:val="24"/>
          <w:szCs w:val="24"/>
        </w:rPr>
        <w:id w:val="-400602756"/>
        <w:placeholder>
          <w:docPart w:val="C5DF341784F5406D9FB680D1CCD54202"/>
        </w:placeholder>
        <w:showingPlcHdr/>
      </w:sdtPr>
      <w:sdtEndPr/>
      <w:sdtContent>
        <w:p w14:paraId="32C9B55F" w14:textId="39AD87EB" w:rsidR="00696E01" w:rsidRPr="00F06C95" w:rsidRDefault="004A6B45" w:rsidP="00F06C95">
          <w:pPr>
            <w:spacing w:after="120"/>
            <w:rPr>
              <w:rFonts w:asciiTheme="minorHAnsi" w:eastAsia="MS Gothic" w:hAnsiTheme="minorHAnsi" w:cs="Arial"/>
              <w:sz w:val="24"/>
              <w:szCs w:val="24"/>
            </w:rPr>
          </w:pPr>
          <w:r>
            <w:rPr>
              <w:rFonts w:asciiTheme="minorHAnsi" w:eastAsia="MS Gothic" w:hAnsiTheme="minorHAnsi" w:cs="Arial"/>
            </w:rPr>
            <w:t>&lt;Table Select="</w:t>
          </w:r>
          <w:r w:rsidR="00B41BA3" w:rsidRPr="005D5EBC">
            <w:rPr>
              <w:rFonts w:asciiTheme="minorHAnsi" w:eastAsia="MS Gothic" w:hAnsiTheme="minorHAnsi" w:cs="Arial"/>
            </w:rPr>
            <w:t>Payments/Payment" /&gt;</w:t>
          </w:r>
        </w:p>
      </w:sdtContent>
    </w:sdt>
    <w:tbl>
      <w:tblPr>
        <w:tblW w:w="10620" w:type="dxa"/>
        <w:tblLayout w:type="fixed"/>
        <w:tblCellMar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425"/>
        <w:gridCol w:w="5768"/>
        <w:gridCol w:w="1831"/>
      </w:tblGrid>
      <w:tr w:rsidR="00FA1380" w:rsidRPr="00D30722" w14:paraId="32C9B564" w14:textId="77777777" w:rsidTr="00B04CE4">
        <w:trPr>
          <w:cantSplit/>
        </w:trPr>
        <w:tc>
          <w:tcPr>
            <w:tcW w:w="1596" w:type="dxa"/>
          </w:tcPr>
          <w:p w14:paraId="32C9B560" w14:textId="77777777" w:rsidR="00FA1380" w:rsidRPr="00D30722" w:rsidRDefault="00F95DD9" w:rsidP="006F3541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Payment Ref #</w:t>
            </w:r>
          </w:p>
        </w:tc>
        <w:tc>
          <w:tcPr>
            <w:tcW w:w="1425" w:type="dxa"/>
          </w:tcPr>
          <w:p w14:paraId="32C9B561" w14:textId="77777777" w:rsidR="00FA1380" w:rsidRPr="00D30722" w:rsidRDefault="00F95DD9" w:rsidP="006F3541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Payment sent</w:t>
            </w:r>
          </w:p>
        </w:tc>
        <w:tc>
          <w:tcPr>
            <w:tcW w:w="5768" w:type="dxa"/>
          </w:tcPr>
          <w:p w14:paraId="32C9B562" w14:textId="77777777" w:rsidR="00FA1380" w:rsidRPr="00D30722" w:rsidRDefault="00FA1380" w:rsidP="006F3541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831" w:type="dxa"/>
          </w:tcPr>
          <w:p w14:paraId="32C9B563" w14:textId="77777777" w:rsidR="00FA1380" w:rsidRPr="00D30722" w:rsidRDefault="00FA1380" w:rsidP="006F3541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B41BA3" w14:paraId="32C9B569" w14:textId="77777777" w:rsidTr="00B04CE4">
        <w:trPr>
          <w:cantSplit/>
          <w:trHeight w:val="234"/>
        </w:trPr>
        <w:tc>
          <w:tcPr>
            <w:tcW w:w="1596" w:type="dxa"/>
            <w:vAlign w:val="center"/>
          </w:tcPr>
          <w:p w14:paraId="32C9B565" w14:textId="3D635ABB" w:rsidR="00B41BA3" w:rsidRDefault="00B41BA3" w:rsidP="00B41BA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./Id</w:t>
            </w:r>
          </w:p>
        </w:tc>
        <w:tc>
          <w:tcPr>
            <w:tcW w:w="1425" w:type="dxa"/>
            <w:vAlign w:val="center"/>
          </w:tcPr>
          <w:p w14:paraId="32C9B566" w14:textId="3C1B4FE8" w:rsidR="00B41BA3" w:rsidRDefault="00B41BA3" w:rsidP="00B41BA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./Date</w:t>
            </w:r>
          </w:p>
        </w:tc>
        <w:tc>
          <w:tcPr>
            <w:tcW w:w="5768" w:type="dxa"/>
            <w:vAlign w:val="center"/>
          </w:tcPr>
          <w:p w14:paraId="32C9B567" w14:textId="76E1BDF2" w:rsidR="00B41BA3" w:rsidRDefault="00B41BA3" w:rsidP="00B41BA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./</w:t>
            </w:r>
            <w:r w:rsidR="009C4A9D">
              <w:rPr>
                <w:rFonts w:asciiTheme="minorHAnsi" w:hAnsiTheme="minorHAnsi"/>
                <w:sz w:val="18"/>
                <w:szCs w:val="18"/>
              </w:rPr>
              <w:t>Method</w:t>
            </w:r>
          </w:p>
        </w:tc>
        <w:tc>
          <w:tcPr>
            <w:tcW w:w="1831" w:type="dxa"/>
            <w:vAlign w:val="center"/>
          </w:tcPr>
          <w:p w14:paraId="32C9B568" w14:textId="46927A04" w:rsidR="00B41BA3" w:rsidRDefault="00B41BA3" w:rsidP="00B41BA3">
            <w:pPr>
              <w:ind w:right="85"/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./Amount</w:t>
            </w:r>
          </w:p>
        </w:tc>
      </w:tr>
    </w:tbl>
    <w:sdt>
      <w:sdtPr>
        <w:rPr>
          <w:rFonts w:asciiTheme="minorHAnsi" w:hAnsiTheme="minorHAnsi" w:cs="Arial"/>
        </w:rPr>
        <w:id w:val="-1559171028"/>
        <w:placeholder>
          <w:docPart w:val="95449CC94F3643D98B1537107F99FC2E"/>
        </w:placeholder>
        <w:showingPlcHdr/>
      </w:sdtPr>
      <w:sdtEndPr>
        <w:rPr>
          <w:sz w:val="30"/>
          <w:szCs w:val="30"/>
        </w:rPr>
      </w:sdtEndPr>
      <w:sdtContent>
        <w:p w14:paraId="66622705" w14:textId="4C774813" w:rsidR="005D5EBC" w:rsidRPr="005D5EBC" w:rsidRDefault="005D5EBC">
          <w:pPr>
            <w:rPr>
              <w:rFonts w:asciiTheme="minorHAnsi" w:hAnsiTheme="minorHAnsi" w:cs="Arial"/>
              <w:sz w:val="30"/>
              <w:szCs w:val="30"/>
            </w:rPr>
          </w:pPr>
          <w:r w:rsidRPr="005D5EBC">
            <w:rPr>
              <w:rFonts w:asciiTheme="minorHAnsi" w:hAnsiTheme="minorHAnsi" w:cs="Arial"/>
            </w:rPr>
            <w:t>&lt;EndConditional /&gt;</w:t>
          </w:r>
        </w:p>
      </w:sdtContent>
    </w:sdt>
    <w:tbl>
      <w:tblPr>
        <w:tblW w:w="10620" w:type="dxa"/>
        <w:tblLayout w:type="fixed"/>
        <w:tblCellMar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425"/>
        <w:gridCol w:w="2884"/>
        <w:gridCol w:w="2884"/>
        <w:gridCol w:w="1831"/>
      </w:tblGrid>
      <w:tr w:rsidR="0086698D" w:rsidRPr="00D30722" w14:paraId="32C9B56F" w14:textId="77777777" w:rsidTr="001338FF">
        <w:trPr>
          <w:cantSplit/>
        </w:trPr>
        <w:tc>
          <w:tcPr>
            <w:tcW w:w="1596" w:type="dxa"/>
          </w:tcPr>
          <w:p w14:paraId="32C9B56A" w14:textId="77777777" w:rsidR="0086698D" w:rsidRPr="00D30722" w:rsidRDefault="0086698D" w:rsidP="0086698D">
            <w:pPr>
              <w:spacing w:before="120"/>
              <w:rPr>
                <w:rFonts w:asciiTheme="minorHAnsi" w:hAnsiTheme="minorHAnsi"/>
                <w:sz w:val="18"/>
                <w:szCs w:val="18"/>
              </w:rPr>
            </w:pPr>
          </w:p>
          <w:p w14:paraId="32C9B56B" w14:textId="77777777" w:rsidR="0086698D" w:rsidRPr="00D30722" w:rsidRDefault="0086698D" w:rsidP="0086698D">
            <w:pPr>
              <w:spacing w:before="12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25" w:type="dxa"/>
          </w:tcPr>
          <w:p w14:paraId="32C9B56C" w14:textId="77777777" w:rsidR="0086698D" w:rsidRPr="00D30722" w:rsidRDefault="0086698D" w:rsidP="0086698D">
            <w:pPr>
              <w:spacing w:before="120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884" w:type="dxa"/>
          </w:tcPr>
          <w:p w14:paraId="32C9B56D" w14:textId="1F4D2C77" w:rsidR="0086698D" w:rsidRPr="00D30722" w:rsidRDefault="0086698D" w:rsidP="0086698D">
            <w:pPr>
              <w:spacing w:before="120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884" w:type="dxa"/>
          </w:tcPr>
          <w:p w14:paraId="2C903E42" w14:textId="14B110AE" w:rsidR="0086698D" w:rsidRPr="00D30722" w:rsidRDefault="0086698D" w:rsidP="0086698D">
            <w:pPr>
              <w:spacing w:before="120"/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Total Payments </w:t>
            </w:r>
            <w:r w:rsidRPr="00D30722">
              <w:rPr>
                <w:rFonts w:asciiTheme="minorHAnsi" w:hAnsiTheme="minorHAnsi"/>
                <w:sz w:val="18"/>
                <w:szCs w:val="18"/>
              </w:rPr>
              <w:t xml:space="preserve">for Invoice No.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1670676136"/>
                <w:placeholder>
                  <w:docPart w:val="941889089AAE46C2B425868F005AC028"/>
                </w:placeholder>
                <w:showingPlcHdr/>
              </w:sdtPr>
              <w:sdtEndPr/>
              <w:sdtContent>
                <w:r w:rsidR="00B41BA3">
                  <w:rPr>
                    <w:rFonts w:asciiTheme="minorHAnsi" w:hAnsiTheme="minorHAnsi"/>
                    <w:sz w:val="18"/>
                    <w:szCs w:val="18"/>
                  </w:rPr>
                  <w:t xml:space="preserve">&lt;Content </w:t>
                </w:r>
                <w:r w:rsidR="004A6B45">
                  <w:rPr>
                    <w:rFonts w:asciiTheme="minorHAnsi" w:hAnsiTheme="minorHAnsi"/>
                    <w:sz w:val="18"/>
                    <w:szCs w:val="18"/>
                  </w:rPr>
                  <w:t>Select="</w:t>
                </w:r>
                <w:r w:rsidR="00B41BA3">
                  <w:rPr>
                    <w:rFonts w:asciiTheme="minorHAnsi" w:hAnsiTheme="minorHAnsi"/>
                    <w:sz w:val="18"/>
                    <w:szCs w:val="18"/>
                  </w:rPr>
                  <w:t>Id" /&gt;</w:t>
                </w:r>
              </w:sdtContent>
            </w:sdt>
          </w:p>
        </w:tc>
        <w:sdt>
          <w:sdtPr>
            <w:rPr>
              <w:rFonts w:asciiTheme="minorHAnsi" w:hAnsiTheme="minorHAnsi"/>
              <w:sz w:val="18"/>
              <w:szCs w:val="18"/>
            </w:rPr>
            <w:id w:val="401878295"/>
            <w:placeholder>
              <w:docPart w:val="7D3CCA2EB19A4081BAD4C5C15C15FE24"/>
            </w:placeholder>
            <w:showingPlcHdr/>
          </w:sdtPr>
          <w:sdtEndPr/>
          <w:sdtContent>
            <w:tc>
              <w:tcPr>
                <w:tcW w:w="1831" w:type="dxa"/>
              </w:tcPr>
              <w:p w14:paraId="32C9B56E" w14:textId="38FC5914" w:rsidR="0086698D" w:rsidRDefault="004A6B45" w:rsidP="0086698D">
                <w:pPr>
                  <w:spacing w:before="120"/>
                  <w:ind w:right="85"/>
                  <w:jc w:val="right"/>
                  <w:rPr>
                    <w:rFonts w:asciiTheme="minorHAnsi" w:hAnsiTheme="minorHAnsi"/>
                    <w:sz w:val="18"/>
                    <w:szCs w:val="18"/>
                  </w:rPr>
                </w:pPr>
                <w:r>
                  <w:rPr>
                    <w:rFonts w:asciiTheme="minorHAnsi" w:hAnsiTheme="minorHAnsi"/>
                    <w:sz w:val="18"/>
                    <w:szCs w:val="18"/>
                  </w:rPr>
                  <w:t>&lt;Content Select="</w:t>
                </w:r>
                <w:r w:rsidR="00B41BA3">
                  <w:rPr>
                    <w:rFonts w:asciiTheme="minorHAnsi" w:hAnsiTheme="minorHAnsi"/>
                    <w:sz w:val="18"/>
                    <w:szCs w:val="18"/>
                  </w:rPr>
                  <w:t>AmountPaid" /&gt;</w:t>
                </w:r>
              </w:p>
            </w:tc>
          </w:sdtContent>
        </w:sdt>
      </w:tr>
      <w:tr w:rsidR="00DB417A" w:rsidRPr="00D30722" w14:paraId="32C9B574" w14:textId="77777777" w:rsidTr="001338FF">
        <w:trPr>
          <w:cantSplit/>
        </w:trPr>
        <w:tc>
          <w:tcPr>
            <w:tcW w:w="1596" w:type="dxa"/>
          </w:tcPr>
          <w:p w14:paraId="32C9B570" w14:textId="77777777" w:rsidR="00DB417A" w:rsidRPr="00D30722" w:rsidRDefault="00DB417A" w:rsidP="00DB417A">
            <w:pPr>
              <w:spacing w:before="12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25" w:type="dxa"/>
          </w:tcPr>
          <w:p w14:paraId="32C9B571" w14:textId="77777777" w:rsidR="00DB417A" w:rsidRPr="00D30722" w:rsidRDefault="00DB417A" w:rsidP="00DB417A">
            <w:pPr>
              <w:spacing w:before="120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884" w:type="dxa"/>
          </w:tcPr>
          <w:p w14:paraId="48F90C5E" w14:textId="021FC44C" w:rsidR="00DB417A" w:rsidRPr="00D30722" w:rsidRDefault="00DB417A" w:rsidP="00DB417A">
            <w:pPr>
              <w:spacing w:before="120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884" w:type="dxa"/>
          </w:tcPr>
          <w:p w14:paraId="32C9B572" w14:textId="49B84962" w:rsidR="00DB417A" w:rsidRPr="0086698D" w:rsidRDefault="00DB417A" w:rsidP="00DB417A">
            <w:pPr>
              <w:spacing w:before="12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6698D">
              <w:rPr>
                <w:rFonts w:asciiTheme="minorHAnsi" w:hAnsiTheme="minorHAnsi"/>
                <w:sz w:val="22"/>
                <w:szCs w:val="22"/>
              </w:rPr>
              <w:t>BALANCE DUE</w:t>
            </w:r>
          </w:p>
        </w:tc>
        <w:sdt>
          <w:sdtPr>
            <w:rPr>
              <w:rFonts w:asciiTheme="minorHAnsi" w:hAnsiTheme="minorHAnsi"/>
              <w:sz w:val="18"/>
              <w:szCs w:val="18"/>
            </w:rPr>
            <w:id w:val="281147143"/>
            <w:placeholder>
              <w:docPart w:val="99F159603B9B48C5809B2182B3C8D96A"/>
            </w:placeholder>
            <w:showingPlcHdr/>
          </w:sdtPr>
          <w:sdtEndPr/>
          <w:sdtContent>
            <w:tc>
              <w:tcPr>
                <w:tcW w:w="1831" w:type="dxa"/>
              </w:tcPr>
              <w:p w14:paraId="32C9B573" w14:textId="1445915E" w:rsidR="00DB417A" w:rsidRPr="0086698D" w:rsidRDefault="00DB417A" w:rsidP="00DB417A">
                <w:pPr>
                  <w:spacing w:before="120"/>
                  <w:ind w:right="85"/>
                  <w:jc w:val="right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DB417A">
                  <w:rPr>
                    <w:rFonts w:asciiTheme="minorHAnsi" w:hAnsiTheme="minorHAnsi"/>
                    <w:sz w:val="22"/>
                    <w:szCs w:val="22"/>
                  </w:rPr>
                  <w:t>&lt;Cont</w:t>
                </w:r>
                <w:r w:rsidR="004A6B45">
                  <w:rPr>
                    <w:rFonts w:asciiTheme="minorHAnsi" w:hAnsiTheme="minorHAnsi"/>
                    <w:sz w:val="22"/>
                    <w:szCs w:val="22"/>
                  </w:rPr>
                  <w:t>ent Select="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AmountDue</w:t>
                </w:r>
                <w:r w:rsidRPr="00DB417A">
                  <w:rPr>
                    <w:rFonts w:asciiTheme="minorHAnsi" w:hAnsiTheme="minorHAnsi"/>
                    <w:sz w:val="22"/>
                    <w:szCs w:val="22"/>
                  </w:rPr>
                  <w:t>" /&gt;</w:t>
                </w:r>
              </w:p>
            </w:tc>
          </w:sdtContent>
        </w:sdt>
      </w:tr>
    </w:tbl>
    <w:p w14:paraId="32C9B576" w14:textId="375EA0FD" w:rsidR="00CE430A" w:rsidRPr="00D30722" w:rsidRDefault="001D14DD" w:rsidP="00AA0121">
      <w:pPr>
        <w:rPr>
          <w:rFonts w:asciiTheme="minorHAnsi" w:hAnsiTheme="minorHAnsi"/>
          <w:sz w:val="18"/>
          <w:szCs w:val="18"/>
        </w:rPr>
      </w:pPr>
      <w:r w:rsidRPr="00D30722">
        <w:rPr>
          <w:rFonts w:asciiTheme="minorHAnsi" w:hAnsiTheme="minorHAnsi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C9B577" wp14:editId="32C9B578">
                <wp:simplePos x="0" y="0"/>
                <wp:positionH relativeFrom="column">
                  <wp:posOffset>354965</wp:posOffset>
                </wp:positionH>
                <wp:positionV relativeFrom="paragraph">
                  <wp:posOffset>9855835</wp:posOffset>
                </wp:positionV>
                <wp:extent cx="3946525" cy="571500"/>
                <wp:effectExtent l="0" t="0" r="0" b="38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6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bottom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688"/>
                            </w:tblGrid>
                            <w:tr w:rsidR="0035108B" w14:paraId="32C9B57F" w14:textId="77777777" w:rsidTr="00B56AEF">
                              <w:tc>
                                <w:tcPr>
                                  <w:tcW w:w="56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2C9B57E" w14:textId="77777777" w:rsidR="0035108B" w:rsidRPr="00B56AEF" w:rsidRDefault="0035108B" w:rsidP="00B56AEF">
                                  <w:pPr>
                                    <w:pStyle w:val="Footer"/>
                                    <w:ind w:right="-2808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56AEF">
                                    <w:rPr>
                                      <w:sz w:val="16"/>
                                      <w:szCs w:val="16"/>
                                    </w:rPr>
                                    <w:t xml:space="preserve">InsideJapan Tours Ltd: </w:t>
                                  </w:r>
                                  <w:r w:rsidR="004E23BB" w:rsidRPr="00B56AEF">
                                    <w:rPr>
                                      <w:sz w:val="16"/>
                                      <w:szCs w:val="16"/>
                                    </w:rPr>
                                    <w:t>Hanover House, Queen Charlotte St, Bristol, BS1 4EX, UK</w:t>
                                  </w:r>
                                </w:p>
                              </w:tc>
                            </w:tr>
                            <w:tr w:rsidR="0035108B" w14:paraId="32C9B581" w14:textId="77777777" w:rsidTr="00B56AEF">
                              <w:tc>
                                <w:tcPr>
                                  <w:tcW w:w="56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2C9B580" w14:textId="77777777" w:rsidR="0035108B" w:rsidRPr="00B56AEF" w:rsidRDefault="0035108B" w:rsidP="00B56AEF">
                                  <w:pPr>
                                    <w:pStyle w:val="Footer"/>
                                    <w:ind w:right="-2808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56AEF">
                                    <w:rPr>
                                      <w:sz w:val="16"/>
                                      <w:szCs w:val="16"/>
                                    </w:rPr>
                                    <w:t>Company Number: 4094031   VAT Number: 879994129</w:t>
                                  </w:r>
                                </w:p>
                              </w:tc>
                            </w:tr>
                            <w:tr w:rsidR="0035108B" w14:paraId="32C9B583" w14:textId="77777777" w:rsidTr="00B56AEF">
                              <w:tc>
                                <w:tcPr>
                                  <w:tcW w:w="56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2C9B582" w14:textId="77777777" w:rsidR="0035108B" w:rsidRPr="00B56AEF" w:rsidRDefault="0035108B" w:rsidP="00B56AEF">
                                  <w:pPr>
                                    <w:pStyle w:val="Footer"/>
                                    <w:ind w:right="-2808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56AEF">
                                    <w:rPr>
                                      <w:sz w:val="16"/>
                                      <w:szCs w:val="16"/>
                                    </w:rPr>
                                    <w:t xml:space="preserve">Tel: ++ 44 (0)870 120 5600  Fax. ++ 44 (0870) 746 1047 </w:t>
                                  </w:r>
                                </w:p>
                              </w:tc>
                            </w:tr>
                          </w:tbl>
                          <w:p w14:paraId="32C9B584" w14:textId="77777777" w:rsidR="0035108B" w:rsidRDefault="0035108B" w:rsidP="003510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9B5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.95pt;margin-top:776.05pt;width:310.7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T4gw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688"/>
                      </w:tblGrid>
                      <w:tr w:rsidR="0035108B" w14:paraId="32C9B57F" w14:textId="77777777" w:rsidTr="00B56AEF">
                        <w:tc>
                          <w:tcPr>
                            <w:tcW w:w="56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2C9B57E" w14:textId="77777777" w:rsidR="0035108B" w:rsidRPr="00B56AEF" w:rsidRDefault="0035108B" w:rsidP="00B56AEF">
                            <w:pPr>
                              <w:pStyle w:val="Footer"/>
                              <w:ind w:right="-2808"/>
                              <w:rPr>
                                <w:sz w:val="16"/>
                                <w:szCs w:val="16"/>
                              </w:rPr>
                            </w:pPr>
                            <w:r w:rsidRPr="00B56AEF">
                              <w:rPr>
                                <w:sz w:val="16"/>
                                <w:szCs w:val="16"/>
                              </w:rPr>
                              <w:t xml:space="preserve">InsideJapan Tours Ltd: </w:t>
                            </w:r>
                            <w:r w:rsidR="004E23BB" w:rsidRPr="00B56AEF">
                              <w:rPr>
                                <w:sz w:val="16"/>
                                <w:szCs w:val="16"/>
                              </w:rPr>
                              <w:t>Hanover House, Queen Charlotte St, Bristol, BS1 4EX, UK</w:t>
                            </w:r>
                          </w:p>
                        </w:tc>
                      </w:tr>
                      <w:tr w:rsidR="0035108B" w14:paraId="32C9B581" w14:textId="77777777" w:rsidTr="00B56AEF">
                        <w:tc>
                          <w:tcPr>
                            <w:tcW w:w="56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2C9B580" w14:textId="77777777" w:rsidR="0035108B" w:rsidRPr="00B56AEF" w:rsidRDefault="0035108B" w:rsidP="00B56AEF">
                            <w:pPr>
                              <w:pStyle w:val="Footer"/>
                              <w:ind w:right="-2808"/>
                              <w:rPr>
                                <w:sz w:val="16"/>
                                <w:szCs w:val="16"/>
                              </w:rPr>
                            </w:pPr>
                            <w:r w:rsidRPr="00B56AEF">
                              <w:rPr>
                                <w:sz w:val="16"/>
                                <w:szCs w:val="16"/>
                              </w:rPr>
                              <w:t>Company Number: 4094031   VAT Number: 879994129</w:t>
                            </w:r>
                          </w:p>
                        </w:tc>
                      </w:tr>
                      <w:tr w:rsidR="0035108B" w14:paraId="32C9B583" w14:textId="77777777" w:rsidTr="00B56AEF">
                        <w:tc>
                          <w:tcPr>
                            <w:tcW w:w="56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2C9B582" w14:textId="77777777" w:rsidR="0035108B" w:rsidRPr="00B56AEF" w:rsidRDefault="0035108B" w:rsidP="00B56AEF">
                            <w:pPr>
                              <w:pStyle w:val="Footer"/>
                              <w:ind w:right="-2808"/>
                              <w:rPr>
                                <w:sz w:val="16"/>
                                <w:szCs w:val="16"/>
                              </w:rPr>
                            </w:pPr>
                            <w:r w:rsidRPr="00B56AEF">
                              <w:rPr>
                                <w:sz w:val="16"/>
                                <w:szCs w:val="16"/>
                              </w:rPr>
                              <w:t xml:space="preserve">Tel: ++ 44 (0)870 120 5600  Fax. ++ 44 (0870) 746 1047 </w:t>
                            </w:r>
                          </w:p>
                        </w:tc>
                      </w:tr>
                    </w:tbl>
                    <w:p w14:paraId="32C9B584" w14:textId="77777777" w:rsidR="0035108B" w:rsidRDefault="0035108B" w:rsidP="0035108B"/>
                  </w:txbxContent>
                </v:textbox>
              </v:shape>
            </w:pict>
          </mc:Fallback>
        </mc:AlternateContent>
      </w:r>
    </w:p>
    <w:sectPr w:rsidR="00CE430A" w:rsidRPr="00D30722" w:rsidSect="00DD474B">
      <w:type w:val="continuous"/>
      <w:pgSz w:w="11907" w:h="16840" w:code="9"/>
      <w:pgMar w:top="851" w:right="851" w:bottom="992" w:left="684" w:header="720" w:footer="2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A003F" w14:textId="77777777" w:rsidR="00E81186" w:rsidRDefault="00E81186">
      <w:r>
        <w:separator/>
      </w:r>
    </w:p>
  </w:endnote>
  <w:endnote w:type="continuationSeparator" w:id="0">
    <w:p w14:paraId="15C23F54" w14:textId="77777777" w:rsidR="00E81186" w:rsidRDefault="00E8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F9686" w14:textId="77777777" w:rsidR="00E81186" w:rsidRDefault="00E81186">
      <w:r>
        <w:separator/>
      </w:r>
    </w:p>
  </w:footnote>
  <w:footnote w:type="continuationSeparator" w:id="0">
    <w:p w14:paraId="27FB4E28" w14:textId="77777777" w:rsidR="00E81186" w:rsidRDefault="00E8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B792E"/>
    <w:multiLevelType w:val="hybridMultilevel"/>
    <w:tmpl w:val="8E945A82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84BE9"/>
    <w:multiLevelType w:val="hybridMultilevel"/>
    <w:tmpl w:val="D49CFA2E"/>
    <w:lvl w:ilvl="0" w:tplc="05920FCA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C3C6C"/>
    <w:multiLevelType w:val="multilevel"/>
    <w:tmpl w:val="2DD47E9A"/>
    <w:styleLink w:val="Normal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A44"/>
    <w:rsid w:val="00001AFC"/>
    <w:rsid w:val="000125B6"/>
    <w:rsid w:val="000227FB"/>
    <w:rsid w:val="00027938"/>
    <w:rsid w:val="00032C3A"/>
    <w:rsid w:val="00033099"/>
    <w:rsid w:val="00037C84"/>
    <w:rsid w:val="00047E5A"/>
    <w:rsid w:val="000618C5"/>
    <w:rsid w:val="000655C9"/>
    <w:rsid w:val="00067A7A"/>
    <w:rsid w:val="00067E05"/>
    <w:rsid w:val="000755F5"/>
    <w:rsid w:val="000A3A44"/>
    <w:rsid w:val="000C070C"/>
    <w:rsid w:val="000C1C05"/>
    <w:rsid w:val="0010506C"/>
    <w:rsid w:val="00116DAE"/>
    <w:rsid w:val="001269CB"/>
    <w:rsid w:val="001338FF"/>
    <w:rsid w:val="00137E56"/>
    <w:rsid w:val="0015472D"/>
    <w:rsid w:val="00160691"/>
    <w:rsid w:val="00185E3F"/>
    <w:rsid w:val="00187A19"/>
    <w:rsid w:val="001A1805"/>
    <w:rsid w:val="001D14DD"/>
    <w:rsid w:val="001E3423"/>
    <w:rsid w:val="001F30B4"/>
    <w:rsid w:val="001F5CD0"/>
    <w:rsid w:val="002301BF"/>
    <w:rsid w:val="00233C4B"/>
    <w:rsid w:val="00240699"/>
    <w:rsid w:val="00252110"/>
    <w:rsid w:val="0025220F"/>
    <w:rsid w:val="00267F74"/>
    <w:rsid w:val="00277377"/>
    <w:rsid w:val="00286D52"/>
    <w:rsid w:val="0029180C"/>
    <w:rsid w:val="00291B60"/>
    <w:rsid w:val="002A2595"/>
    <w:rsid w:val="002E0FF3"/>
    <w:rsid w:val="00325D5F"/>
    <w:rsid w:val="0032660B"/>
    <w:rsid w:val="003348BE"/>
    <w:rsid w:val="0035108B"/>
    <w:rsid w:val="00364174"/>
    <w:rsid w:val="0039592E"/>
    <w:rsid w:val="003A60BA"/>
    <w:rsid w:val="003C6AC7"/>
    <w:rsid w:val="003D59AD"/>
    <w:rsid w:val="003E1762"/>
    <w:rsid w:val="003F0BD1"/>
    <w:rsid w:val="00412E8B"/>
    <w:rsid w:val="00417490"/>
    <w:rsid w:val="00421235"/>
    <w:rsid w:val="00424753"/>
    <w:rsid w:val="00426849"/>
    <w:rsid w:val="00435B53"/>
    <w:rsid w:val="0045663F"/>
    <w:rsid w:val="00474DC2"/>
    <w:rsid w:val="004775F6"/>
    <w:rsid w:val="00480696"/>
    <w:rsid w:val="00481B90"/>
    <w:rsid w:val="00486BF8"/>
    <w:rsid w:val="00497354"/>
    <w:rsid w:val="004A33F8"/>
    <w:rsid w:val="004A6B45"/>
    <w:rsid w:val="004B5280"/>
    <w:rsid w:val="004B53CE"/>
    <w:rsid w:val="004E23BB"/>
    <w:rsid w:val="004E7CB7"/>
    <w:rsid w:val="0054701B"/>
    <w:rsid w:val="00594F99"/>
    <w:rsid w:val="005A2C91"/>
    <w:rsid w:val="005A4C95"/>
    <w:rsid w:val="005A7BC1"/>
    <w:rsid w:val="005B6D7F"/>
    <w:rsid w:val="005C673E"/>
    <w:rsid w:val="005D5EBC"/>
    <w:rsid w:val="005E0F1E"/>
    <w:rsid w:val="005E5A52"/>
    <w:rsid w:val="00617C25"/>
    <w:rsid w:val="006207E3"/>
    <w:rsid w:val="0062080F"/>
    <w:rsid w:val="006251B8"/>
    <w:rsid w:val="00661774"/>
    <w:rsid w:val="00662441"/>
    <w:rsid w:val="00673598"/>
    <w:rsid w:val="006768C6"/>
    <w:rsid w:val="0067732D"/>
    <w:rsid w:val="0068076A"/>
    <w:rsid w:val="00696E01"/>
    <w:rsid w:val="006A1757"/>
    <w:rsid w:val="006B3ABA"/>
    <w:rsid w:val="006B51E8"/>
    <w:rsid w:val="006C113D"/>
    <w:rsid w:val="006C531E"/>
    <w:rsid w:val="006D15C6"/>
    <w:rsid w:val="006D18A8"/>
    <w:rsid w:val="006E03CD"/>
    <w:rsid w:val="006F3541"/>
    <w:rsid w:val="00723A07"/>
    <w:rsid w:val="007304C1"/>
    <w:rsid w:val="00764B71"/>
    <w:rsid w:val="00771E72"/>
    <w:rsid w:val="0077464C"/>
    <w:rsid w:val="00785915"/>
    <w:rsid w:val="007A14D7"/>
    <w:rsid w:val="007A43C8"/>
    <w:rsid w:val="007A494E"/>
    <w:rsid w:val="007B093F"/>
    <w:rsid w:val="007B440A"/>
    <w:rsid w:val="007C793D"/>
    <w:rsid w:val="007D5614"/>
    <w:rsid w:val="007E7587"/>
    <w:rsid w:val="007E75AA"/>
    <w:rsid w:val="007F07CE"/>
    <w:rsid w:val="00812026"/>
    <w:rsid w:val="00821E7E"/>
    <w:rsid w:val="00827616"/>
    <w:rsid w:val="00847FE8"/>
    <w:rsid w:val="008556AB"/>
    <w:rsid w:val="0086698D"/>
    <w:rsid w:val="0089086C"/>
    <w:rsid w:val="00893815"/>
    <w:rsid w:val="0089777B"/>
    <w:rsid w:val="008C00A9"/>
    <w:rsid w:val="008C5A10"/>
    <w:rsid w:val="008F2ACF"/>
    <w:rsid w:val="008F5CBB"/>
    <w:rsid w:val="00911F3A"/>
    <w:rsid w:val="00917C16"/>
    <w:rsid w:val="00922B3B"/>
    <w:rsid w:val="009303A0"/>
    <w:rsid w:val="00932AC1"/>
    <w:rsid w:val="00932D24"/>
    <w:rsid w:val="00936036"/>
    <w:rsid w:val="00945D59"/>
    <w:rsid w:val="00962EF9"/>
    <w:rsid w:val="00965669"/>
    <w:rsid w:val="00974941"/>
    <w:rsid w:val="009763CE"/>
    <w:rsid w:val="009778B0"/>
    <w:rsid w:val="00986D5F"/>
    <w:rsid w:val="0099403B"/>
    <w:rsid w:val="00995860"/>
    <w:rsid w:val="009C4A9D"/>
    <w:rsid w:val="009D2AA1"/>
    <w:rsid w:val="009E11E4"/>
    <w:rsid w:val="009E596C"/>
    <w:rsid w:val="009E5F5F"/>
    <w:rsid w:val="009E6D0B"/>
    <w:rsid w:val="009F06BA"/>
    <w:rsid w:val="009F319A"/>
    <w:rsid w:val="009F5A39"/>
    <w:rsid w:val="00A617E8"/>
    <w:rsid w:val="00A96394"/>
    <w:rsid w:val="00AA0121"/>
    <w:rsid w:val="00AA20B0"/>
    <w:rsid w:val="00AA2A7C"/>
    <w:rsid w:val="00AB2FB5"/>
    <w:rsid w:val="00AC18D5"/>
    <w:rsid w:val="00AF5C18"/>
    <w:rsid w:val="00B04CE4"/>
    <w:rsid w:val="00B1172A"/>
    <w:rsid w:val="00B2562E"/>
    <w:rsid w:val="00B274C3"/>
    <w:rsid w:val="00B33BAD"/>
    <w:rsid w:val="00B3691D"/>
    <w:rsid w:val="00B41BA3"/>
    <w:rsid w:val="00B56AEF"/>
    <w:rsid w:val="00B64EEC"/>
    <w:rsid w:val="00B7120B"/>
    <w:rsid w:val="00B83656"/>
    <w:rsid w:val="00B850EA"/>
    <w:rsid w:val="00B86463"/>
    <w:rsid w:val="00B96E1E"/>
    <w:rsid w:val="00BD0031"/>
    <w:rsid w:val="00BE60E1"/>
    <w:rsid w:val="00BF04BA"/>
    <w:rsid w:val="00C17579"/>
    <w:rsid w:val="00C2780A"/>
    <w:rsid w:val="00CA3549"/>
    <w:rsid w:val="00CB4606"/>
    <w:rsid w:val="00CC211E"/>
    <w:rsid w:val="00CC3583"/>
    <w:rsid w:val="00CD6A40"/>
    <w:rsid w:val="00CE1AAC"/>
    <w:rsid w:val="00CE430A"/>
    <w:rsid w:val="00CF0E2E"/>
    <w:rsid w:val="00D034C7"/>
    <w:rsid w:val="00D229D9"/>
    <w:rsid w:val="00D30722"/>
    <w:rsid w:val="00D46A14"/>
    <w:rsid w:val="00D54958"/>
    <w:rsid w:val="00D61267"/>
    <w:rsid w:val="00D631AE"/>
    <w:rsid w:val="00D636C4"/>
    <w:rsid w:val="00D6405A"/>
    <w:rsid w:val="00D64734"/>
    <w:rsid w:val="00D92CF1"/>
    <w:rsid w:val="00DB417A"/>
    <w:rsid w:val="00DB4C3B"/>
    <w:rsid w:val="00DD474B"/>
    <w:rsid w:val="00DD7BE7"/>
    <w:rsid w:val="00DD7CF3"/>
    <w:rsid w:val="00DE07E3"/>
    <w:rsid w:val="00DF07A2"/>
    <w:rsid w:val="00DF603C"/>
    <w:rsid w:val="00DF7968"/>
    <w:rsid w:val="00E27F40"/>
    <w:rsid w:val="00E31436"/>
    <w:rsid w:val="00E31FFE"/>
    <w:rsid w:val="00E41D22"/>
    <w:rsid w:val="00E7661A"/>
    <w:rsid w:val="00E81186"/>
    <w:rsid w:val="00E92799"/>
    <w:rsid w:val="00E94556"/>
    <w:rsid w:val="00E957FC"/>
    <w:rsid w:val="00E97BB6"/>
    <w:rsid w:val="00EB714D"/>
    <w:rsid w:val="00EC670A"/>
    <w:rsid w:val="00EE606F"/>
    <w:rsid w:val="00F06547"/>
    <w:rsid w:val="00F06C95"/>
    <w:rsid w:val="00F269B0"/>
    <w:rsid w:val="00F512BB"/>
    <w:rsid w:val="00F52A0D"/>
    <w:rsid w:val="00F55CD3"/>
    <w:rsid w:val="00F87493"/>
    <w:rsid w:val="00F9142A"/>
    <w:rsid w:val="00F95DD9"/>
    <w:rsid w:val="00FA1380"/>
    <w:rsid w:val="00FB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9B519"/>
  <w15:chartTrackingRefBased/>
  <w15:docId w15:val="{14D43965-9B30-4478-BC51-6B43E3E7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1AAC"/>
    <w:rPr>
      <w:rFonts w:ascii="Arial" w:eastAsia="Times New Roman" w:hAnsi="Arial"/>
      <w:lang w:eastAsia="en-US"/>
    </w:rPr>
  </w:style>
  <w:style w:type="paragraph" w:styleId="Heading1">
    <w:name w:val="heading 1"/>
    <w:basedOn w:val="Normal"/>
    <w:next w:val="Normal"/>
    <w:qFormat/>
    <w:rsid w:val="00D636C4"/>
    <w:pPr>
      <w:keepNext/>
      <w:spacing w:before="240" w:after="60"/>
      <w:outlineLvl w:val="0"/>
    </w:pPr>
    <w:rPr>
      <w:rFonts w:cs="Arial"/>
      <w:b/>
      <w:bCs/>
      <w:color w:val="003366"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D636C4"/>
    <w:pPr>
      <w:keepNext/>
      <w:spacing w:before="240" w:after="60"/>
      <w:outlineLvl w:val="1"/>
    </w:pPr>
    <w:rPr>
      <w:rFonts w:cs="Arial"/>
      <w:b/>
      <w:bCs/>
      <w:iCs/>
      <w:color w:val="003366"/>
      <w:sz w:val="32"/>
      <w:szCs w:val="28"/>
    </w:rPr>
  </w:style>
  <w:style w:type="paragraph" w:styleId="Heading3">
    <w:name w:val="heading 3"/>
    <w:basedOn w:val="Normal"/>
    <w:next w:val="Normal"/>
    <w:qFormat/>
    <w:rsid w:val="00D636C4"/>
    <w:pPr>
      <w:keepNext/>
      <w:spacing w:before="240" w:after="60"/>
      <w:outlineLvl w:val="2"/>
    </w:pPr>
    <w:rPr>
      <w:rFonts w:cs="Arial"/>
      <w:b/>
      <w:bCs/>
      <w:color w:val="00336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rmalBulleted">
    <w:name w:val="Normal Bulleted"/>
    <w:basedOn w:val="NoList"/>
    <w:rsid w:val="007A14D7"/>
    <w:pPr>
      <w:numPr>
        <w:numId w:val="1"/>
      </w:numPr>
    </w:pPr>
  </w:style>
  <w:style w:type="paragraph" w:styleId="Header">
    <w:name w:val="header"/>
    <w:basedOn w:val="Normal"/>
    <w:rsid w:val="00267F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67F74"/>
    <w:pPr>
      <w:tabs>
        <w:tab w:val="center" w:pos="4320"/>
        <w:tab w:val="right" w:pos="8640"/>
      </w:tabs>
    </w:pPr>
  </w:style>
  <w:style w:type="character" w:styleId="Hyperlink">
    <w:name w:val="Hyperlink"/>
    <w:rsid w:val="00CD6A40"/>
    <w:rPr>
      <w:color w:val="0000FF"/>
      <w:u w:val="single"/>
    </w:rPr>
  </w:style>
  <w:style w:type="table" w:styleId="TableGrid">
    <w:name w:val="Table Grid"/>
    <w:basedOn w:val="TableNormal"/>
    <w:rsid w:val="00CD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7B440A"/>
    <w:rPr>
      <w:rFonts w:ascii="Arial" w:hAnsi="Arial"/>
      <w:lang w:val="en-GB" w:eastAsia="en-US" w:bidi="ar-SA"/>
    </w:rPr>
  </w:style>
  <w:style w:type="table" w:styleId="ListTable6Colorful-Accent3">
    <w:name w:val="List Table 6 Colorful Accent 3"/>
    <w:basedOn w:val="TableNormal"/>
    <w:uiPriority w:val="51"/>
    <w:rsid w:val="00426849"/>
    <w:rPr>
      <w:rFonts w:eastAsia="MS Mincho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unhideWhenUsed/>
    <w:rsid w:val="00291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colm.j\Desktop\Invoice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3A6AFF4A2E4804B75058A592610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585B0-46FA-47DE-8CA5-015EE048BE3C}"/>
      </w:docPartPr>
      <w:docPartBody>
        <w:p w:rsidR="00800036" w:rsidRDefault="00113035" w:rsidP="00113035">
          <w:pPr>
            <w:pStyle w:val="ED3A6AFF4A2E4804B75058A592610BDC7"/>
          </w:pPr>
          <w:r>
            <w:rPr>
              <w:rFonts w:asciiTheme="minorHAnsi" w:eastAsia="MS Mincho" w:hAnsiTheme="minorHAnsi" w:cs="Arial"/>
              <w:sz w:val="30"/>
              <w:szCs w:val="30"/>
              <w:lang w:val="en-US" w:eastAsia="ja-JP"/>
            </w:rPr>
            <w:t>&lt;Content Select="Supplier/Name" /&gt;</w:t>
          </w:r>
        </w:p>
      </w:docPartBody>
    </w:docPart>
    <w:docPart>
      <w:docPartPr>
        <w:name w:val="776BAB7F891A4E9CB062C19BDCDB6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63CCC-5FE2-40C6-B63E-BEEFFC16FDAB}"/>
      </w:docPartPr>
      <w:docPartBody>
        <w:p w:rsidR="00800036" w:rsidRDefault="00113035" w:rsidP="00113035">
          <w:pPr>
            <w:pStyle w:val="776BAB7F891A4E9CB062C19BDCDB645E7"/>
          </w:pPr>
          <w:r>
            <w:rPr>
              <w:rFonts w:asciiTheme="minorHAnsi" w:eastAsia="MS Mincho" w:hAnsiTheme="minorHAnsi" w:cs="Arial"/>
              <w:lang w:val="en-US" w:eastAsia="ja-JP"/>
            </w:rPr>
            <w:t>&lt;Content Select="Supplier/Address" /&gt;</w:t>
          </w:r>
        </w:p>
      </w:docPartBody>
    </w:docPart>
    <w:docPart>
      <w:docPartPr>
        <w:name w:val="F16D6C6E37E140CBB364CC2E17EFF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82CEA-4159-4D4B-8A20-7EF9E215E1CF}"/>
      </w:docPartPr>
      <w:docPartBody>
        <w:p w:rsidR="00800036" w:rsidRDefault="00113035" w:rsidP="00113035">
          <w:pPr>
            <w:pStyle w:val="F16D6C6E37E140CBB364CC2E17EFFE567"/>
          </w:pPr>
          <w:r w:rsidRPr="00F06C95">
            <w:rPr>
              <w:rFonts w:asciiTheme="minorHAnsi" w:eastAsia="MS Gothic" w:hAnsiTheme="minorHAnsi" w:cs="Arial"/>
            </w:rPr>
            <w:t>&lt;Table Select="//Invoice/Items/Item" /&gt;</w:t>
          </w:r>
        </w:p>
      </w:docPartBody>
    </w:docPart>
    <w:docPart>
      <w:docPartPr>
        <w:name w:val="C5DF341784F5406D9FB680D1CCD54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6480-50F6-4BF1-AFCE-F3DFBD856E6F}"/>
      </w:docPartPr>
      <w:docPartBody>
        <w:p w:rsidR="00800036" w:rsidRDefault="00113035" w:rsidP="00113035">
          <w:pPr>
            <w:pStyle w:val="C5DF341784F5406D9FB680D1CCD542027"/>
          </w:pPr>
          <w:r>
            <w:rPr>
              <w:rFonts w:asciiTheme="minorHAnsi" w:eastAsia="MS Gothic" w:hAnsiTheme="minorHAnsi" w:cs="Arial"/>
            </w:rPr>
            <w:t>&lt;Table Select="</w:t>
          </w:r>
          <w:r w:rsidRPr="005D5EBC">
            <w:rPr>
              <w:rFonts w:asciiTheme="minorHAnsi" w:eastAsia="MS Gothic" w:hAnsiTheme="minorHAnsi" w:cs="Arial"/>
            </w:rPr>
            <w:t>Payments/Payment" /&gt;</w:t>
          </w:r>
        </w:p>
      </w:docPartBody>
    </w:docPart>
    <w:docPart>
      <w:docPartPr>
        <w:name w:val="941889089AAE46C2B425868F005AC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04FB-56E9-41E1-8470-8C5A3E823641}"/>
      </w:docPartPr>
      <w:docPartBody>
        <w:p w:rsidR="00800036" w:rsidRDefault="00113035" w:rsidP="00113035">
          <w:pPr>
            <w:pStyle w:val="941889089AAE46C2B425868F005AC0287"/>
          </w:pPr>
          <w:r>
            <w:rPr>
              <w:rFonts w:asciiTheme="minorHAnsi" w:hAnsiTheme="minorHAnsi"/>
              <w:sz w:val="18"/>
              <w:szCs w:val="18"/>
            </w:rPr>
            <w:t>&lt;Content Select="Id" /&gt;</w:t>
          </w:r>
        </w:p>
      </w:docPartBody>
    </w:docPart>
    <w:docPart>
      <w:docPartPr>
        <w:name w:val="7D3CCA2EB19A4081BAD4C5C15C15F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D6003-DB39-46FF-9A0C-4159F1BC51FD}"/>
      </w:docPartPr>
      <w:docPartBody>
        <w:p w:rsidR="00800036" w:rsidRDefault="00113035" w:rsidP="00113035">
          <w:pPr>
            <w:pStyle w:val="7D3CCA2EB19A4081BAD4C5C15C15FE247"/>
          </w:pPr>
          <w:r>
            <w:rPr>
              <w:rFonts w:asciiTheme="minorHAnsi" w:hAnsiTheme="minorHAnsi"/>
              <w:sz w:val="18"/>
              <w:szCs w:val="18"/>
            </w:rPr>
            <w:t>&lt;Content Select="AmountPaid" /&gt;</w:t>
          </w:r>
        </w:p>
      </w:docPartBody>
    </w:docPart>
    <w:docPart>
      <w:docPartPr>
        <w:name w:val="99F159603B9B48C5809B2182B3C8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79A4C-389E-4885-90DD-A2F7FC40A23C}"/>
      </w:docPartPr>
      <w:docPartBody>
        <w:p w:rsidR="00800036" w:rsidRDefault="00113035" w:rsidP="00113035">
          <w:pPr>
            <w:pStyle w:val="99F159603B9B48C5809B2182B3C8D96A7"/>
          </w:pPr>
          <w:r w:rsidRPr="00DB417A">
            <w:rPr>
              <w:rFonts w:asciiTheme="minorHAnsi" w:hAnsiTheme="minorHAnsi"/>
              <w:sz w:val="22"/>
              <w:szCs w:val="22"/>
            </w:rPr>
            <w:t>&lt;Cont</w:t>
          </w:r>
          <w:r>
            <w:rPr>
              <w:rFonts w:asciiTheme="minorHAnsi" w:hAnsiTheme="minorHAnsi"/>
              <w:sz w:val="22"/>
              <w:szCs w:val="22"/>
            </w:rPr>
            <w:t>ent Select="AmountDue</w:t>
          </w:r>
          <w:r w:rsidRPr="00DB417A">
            <w:rPr>
              <w:rFonts w:asciiTheme="minorHAnsi" w:hAnsiTheme="minorHAnsi"/>
              <w:sz w:val="22"/>
              <w:szCs w:val="22"/>
            </w:rPr>
            <w:t>" /&gt;</w:t>
          </w:r>
        </w:p>
      </w:docPartBody>
    </w:docPart>
    <w:docPart>
      <w:docPartPr>
        <w:name w:val="A436EDA1EB13433BBA330D11682E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C150-2F9E-4801-9185-D7CDEC8D384D}"/>
      </w:docPartPr>
      <w:docPartBody>
        <w:p w:rsidR="00D10A92" w:rsidRDefault="00113035" w:rsidP="00113035">
          <w:pPr>
            <w:pStyle w:val="A436EDA1EB13433BBA330D11682E98956"/>
          </w:pPr>
          <w:r w:rsidRPr="00F06C95">
            <w:rPr>
              <w:rFonts w:asciiTheme="minorHAnsi" w:eastAsia="MS Gothic" w:hAnsiTheme="minorHAnsi" w:cs="Arial"/>
            </w:rPr>
            <w:t>&lt;Condi</w:t>
          </w:r>
          <w:r>
            <w:rPr>
              <w:rFonts w:asciiTheme="minorHAnsi" w:eastAsia="MS Gothic" w:hAnsiTheme="minorHAnsi" w:cs="Arial"/>
            </w:rPr>
            <w:t>tional Select="count(</w:t>
          </w:r>
          <w:r w:rsidRPr="005D5EBC">
            <w:rPr>
              <w:rFonts w:asciiTheme="minorHAnsi" w:eastAsia="MS Gothic" w:hAnsiTheme="minorHAnsi" w:cs="Arial"/>
            </w:rPr>
            <w:t>Payments</w:t>
          </w:r>
          <w:r w:rsidRPr="00F06C95">
            <w:rPr>
              <w:rFonts w:asciiTheme="minorHAnsi" w:eastAsia="MS Gothic" w:hAnsiTheme="minorHAnsi" w:cs="Arial"/>
            </w:rPr>
            <w:t>/</w:t>
          </w:r>
          <w:r w:rsidRPr="005D5EBC">
            <w:rPr>
              <w:rFonts w:asciiTheme="minorHAnsi" w:eastAsia="MS Gothic" w:hAnsiTheme="minorHAnsi" w:cs="Arial"/>
            </w:rPr>
            <w:t>Payment</w:t>
          </w:r>
          <w:r w:rsidRPr="00F06C95">
            <w:rPr>
              <w:rFonts w:asciiTheme="minorHAnsi" w:eastAsia="MS Gothic" w:hAnsiTheme="minorHAnsi" w:cs="Arial"/>
            </w:rPr>
            <w:t>) &gt; 0" Match="True" /&gt;</w:t>
          </w:r>
        </w:p>
      </w:docPartBody>
    </w:docPart>
    <w:docPart>
      <w:docPartPr>
        <w:name w:val="95449CC94F3643D98B1537107F99F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C2C8-44C2-4CEA-89F9-5312CB62AACF}"/>
      </w:docPartPr>
      <w:docPartBody>
        <w:p w:rsidR="00D10A92" w:rsidRDefault="00113035" w:rsidP="00113035">
          <w:pPr>
            <w:pStyle w:val="95449CC94F3643D98B1537107F99FC2E6"/>
          </w:pPr>
          <w:r w:rsidRPr="005D5EBC">
            <w:rPr>
              <w:rFonts w:asciiTheme="minorHAnsi" w:hAnsiTheme="minorHAnsi" w:cs="Arial"/>
            </w:rPr>
            <w:t>&lt;EndConditional /&gt;</w:t>
          </w:r>
        </w:p>
      </w:docPartBody>
    </w:docPart>
    <w:docPart>
      <w:docPartPr>
        <w:name w:val="41848E91D6E6407B89AB9FB561015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14BA3-CD60-43E6-9EB0-0353924E1B3B}"/>
      </w:docPartPr>
      <w:docPartBody>
        <w:p w:rsidR="00270FD3" w:rsidRDefault="00113035" w:rsidP="00113035">
          <w:pPr>
            <w:pStyle w:val="41848E91D6E6407B89AB9FB5610150525"/>
          </w:pPr>
          <w:r w:rsidRPr="00F06C95">
            <w:rPr>
              <w:rFonts w:asciiTheme="minorHAnsi" w:eastAsia="MS Gothic" w:hAnsiTheme="minorHAnsi" w:cs="Arial"/>
            </w:rPr>
            <w:t>&lt;Conditional Select="count(//Invoice/Items/Item) &gt; 0" Match="True" /&gt;</w:t>
          </w:r>
        </w:p>
      </w:docPartBody>
    </w:docPart>
    <w:docPart>
      <w:docPartPr>
        <w:name w:val="277DB6979FD547A29ED7EDFE71F2B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2080-FF4E-4547-A72C-A76B3D6E1B7E}"/>
      </w:docPartPr>
      <w:docPartBody>
        <w:p w:rsidR="00270FD3" w:rsidRDefault="00113035" w:rsidP="00113035">
          <w:pPr>
            <w:pStyle w:val="277DB6979FD547A29ED7EDFE71F2B4FE5"/>
          </w:pPr>
          <w:r w:rsidRPr="005D5EBC">
            <w:rPr>
              <w:rFonts w:asciiTheme="minorHAnsi" w:hAnsiTheme="minorHAnsi" w:cs="Arial"/>
            </w:rPr>
            <w:t>&lt;EndConditional /&gt;</w:t>
          </w:r>
        </w:p>
      </w:docPartBody>
    </w:docPart>
    <w:docPart>
      <w:docPartPr>
        <w:name w:val="0C8B720C870C414FAFE13EDECBE5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57899-1931-40CE-BF16-28973C575816}"/>
      </w:docPartPr>
      <w:docPartBody>
        <w:p w:rsidR="000365B2" w:rsidRDefault="00113035" w:rsidP="00113035">
          <w:pPr>
            <w:pStyle w:val="0C8B720C870C414FAFE13EDECBE5AA264"/>
          </w:pPr>
          <w:r>
            <w:rPr>
              <w:rFonts w:asciiTheme="minorHAnsi" w:hAnsiTheme="minorHAnsi" w:cs="Arial"/>
              <w:b/>
            </w:rPr>
            <w:t>&lt;Content Select="Id" /&gt;</w:t>
          </w:r>
        </w:p>
      </w:docPartBody>
    </w:docPart>
    <w:docPart>
      <w:docPartPr>
        <w:name w:val="B2710900996B4AC8821CC22257EB1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59E8-C801-458D-8D71-3B5C5A0A3914}"/>
      </w:docPartPr>
      <w:docPartBody>
        <w:p w:rsidR="000365B2" w:rsidRDefault="00113035" w:rsidP="00113035">
          <w:pPr>
            <w:pStyle w:val="B2710900996B4AC8821CC22257EB1F5E4"/>
          </w:pPr>
          <w:r>
            <w:rPr>
              <w:rFonts w:asciiTheme="minorHAnsi" w:hAnsiTheme="minorHAnsi" w:cs="Arial"/>
              <w:b/>
            </w:rPr>
            <w:t>&lt;Content Select="Reference" /&gt;</w:t>
          </w:r>
        </w:p>
      </w:docPartBody>
    </w:docPart>
    <w:docPart>
      <w:docPartPr>
        <w:name w:val="55E09B39176E40439D17B1A73271F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D6614-2FC3-42EB-B6CF-17DB22552003}"/>
      </w:docPartPr>
      <w:docPartBody>
        <w:p w:rsidR="000365B2" w:rsidRDefault="00113035" w:rsidP="00113035">
          <w:pPr>
            <w:pStyle w:val="55E09B39176E40439D17B1A73271FA8A4"/>
          </w:pPr>
          <w:r>
            <w:rPr>
              <w:rFonts w:asciiTheme="minorHAnsi" w:hAnsiTheme="minorHAnsi" w:cs="Arial"/>
              <w:b/>
            </w:rPr>
            <w:t>&lt;Content Select="InvoiceDate" /&gt;</w:t>
          </w:r>
        </w:p>
      </w:docPartBody>
    </w:docPart>
    <w:docPart>
      <w:docPartPr>
        <w:name w:val="27F3D15544F24D35B89B3B85C270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C66E-0FF6-4834-8060-07F29C27512D}"/>
      </w:docPartPr>
      <w:docPartBody>
        <w:p w:rsidR="000365B2" w:rsidRDefault="00113035" w:rsidP="00113035">
          <w:pPr>
            <w:pStyle w:val="27F3D15544F24D35B89B3B85C27091AF4"/>
          </w:pPr>
          <w:r>
            <w:rPr>
              <w:rFonts w:asciiTheme="minorHAnsi" w:hAnsiTheme="minorHAnsi" w:cs="Arial"/>
              <w:b/>
            </w:rPr>
            <w:t>&lt;Content Select="</w:t>
          </w:r>
          <w:r w:rsidRPr="00696E01">
            <w:rPr>
              <w:rFonts w:asciiTheme="minorHAnsi" w:hAnsiTheme="minorHAnsi" w:cs="Arial"/>
              <w:b/>
            </w:rPr>
            <w:t>DueDate" /&gt;</w:t>
          </w:r>
        </w:p>
      </w:docPartBody>
    </w:docPart>
    <w:docPart>
      <w:docPartPr>
        <w:name w:val="499C07CE47C64637994FAC5D479F5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32621-28C8-40FB-8AED-FFD766E7ECF6}"/>
      </w:docPartPr>
      <w:docPartBody>
        <w:p w:rsidR="003E18C5" w:rsidRDefault="00113035" w:rsidP="00113035">
          <w:pPr>
            <w:pStyle w:val="499C07CE47C64637994FAC5D479F500C4"/>
          </w:pPr>
          <w:r>
            <w:rPr>
              <w:rFonts w:asciiTheme="minorHAnsi" w:hAnsiTheme="minorHAnsi" w:cs="Arial"/>
              <w:b/>
              <w:sz w:val="18"/>
              <w:szCs w:val="18"/>
            </w:rPr>
            <w:t>&lt;Content Select=”</w:t>
          </w:r>
          <w:r w:rsidRPr="001338FF">
            <w:rPr>
              <w:rFonts w:asciiTheme="minorHAnsi" w:hAnsiTheme="minorHAnsi" w:cs="Arial"/>
              <w:b/>
              <w:sz w:val="18"/>
              <w:szCs w:val="18"/>
            </w:rPr>
            <w:t>Amount”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C9"/>
    <w:rsid w:val="000365B2"/>
    <w:rsid w:val="001005CA"/>
    <w:rsid w:val="00113035"/>
    <w:rsid w:val="00270FD3"/>
    <w:rsid w:val="003E18C5"/>
    <w:rsid w:val="005D2441"/>
    <w:rsid w:val="006924F6"/>
    <w:rsid w:val="007324F3"/>
    <w:rsid w:val="007E6A90"/>
    <w:rsid w:val="00800036"/>
    <w:rsid w:val="008D7FC9"/>
    <w:rsid w:val="009966B5"/>
    <w:rsid w:val="00AB2708"/>
    <w:rsid w:val="00B151B3"/>
    <w:rsid w:val="00C734D8"/>
    <w:rsid w:val="00CD448B"/>
    <w:rsid w:val="00D10A92"/>
    <w:rsid w:val="00D23001"/>
    <w:rsid w:val="00D622F1"/>
    <w:rsid w:val="00E9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3A6AFF4A2E4804B75058A592610BDC">
    <w:name w:val="ED3A6AFF4A2E4804B75058A592610BDC"/>
    <w:rsid w:val="008D7FC9"/>
  </w:style>
  <w:style w:type="paragraph" w:customStyle="1" w:styleId="776BAB7F891A4E9CB062C19BDCDB645E">
    <w:name w:val="776BAB7F891A4E9CB062C19BDCDB645E"/>
    <w:rsid w:val="008D7FC9"/>
  </w:style>
  <w:style w:type="paragraph" w:customStyle="1" w:styleId="F179643A058841B5B4F6316BF4A82D6A">
    <w:name w:val="F179643A058841B5B4F6316BF4A82D6A"/>
    <w:rsid w:val="008D7FC9"/>
  </w:style>
  <w:style w:type="paragraph" w:customStyle="1" w:styleId="C8698BF0933240FC86293470F027F4BF">
    <w:name w:val="C8698BF0933240FC86293470F027F4BF"/>
    <w:rsid w:val="008D7FC9"/>
  </w:style>
  <w:style w:type="paragraph" w:customStyle="1" w:styleId="1601890034F64FF080732E350A480985">
    <w:name w:val="1601890034F64FF080732E350A480985"/>
    <w:rsid w:val="008D7FC9"/>
  </w:style>
  <w:style w:type="paragraph" w:customStyle="1" w:styleId="AEEFBA78342C4964A511A32F87BF7E21">
    <w:name w:val="AEEFBA78342C4964A511A32F87BF7E21"/>
    <w:rsid w:val="008D7FC9"/>
  </w:style>
  <w:style w:type="paragraph" w:customStyle="1" w:styleId="F16D6C6E37E140CBB364CC2E17EFFE56">
    <w:name w:val="F16D6C6E37E140CBB364CC2E17EFFE56"/>
    <w:rsid w:val="008D7FC9"/>
  </w:style>
  <w:style w:type="paragraph" w:customStyle="1" w:styleId="C5DF341784F5406D9FB680D1CCD54202">
    <w:name w:val="C5DF341784F5406D9FB680D1CCD54202"/>
    <w:rsid w:val="008D7FC9"/>
  </w:style>
  <w:style w:type="paragraph" w:customStyle="1" w:styleId="941889089AAE46C2B425868F005AC028">
    <w:name w:val="941889089AAE46C2B425868F005AC028"/>
    <w:rsid w:val="008D7FC9"/>
  </w:style>
  <w:style w:type="paragraph" w:customStyle="1" w:styleId="7D3CCA2EB19A4081BAD4C5C15C15FE24">
    <w:name w:val="7D3CCA2EB19A4081BAD4C5C15C15FE24"/>
    <w:rsid w:val="008D7FC9"/>
  </w:style>
  <w:style w:type="paragraph" w:customStyle="1" w:styleId="19624D2F7B9C4D1D801A14FA40A34375">
    <w:name w:val="19624D2F7B9C4D1D801A14FA40A34375"/>
    <w:rsid w:val="008D7FC9"/>
  </w:style>
  <w:style w:type="paragraph" w:customStyle="1" w:styleId="A6C3E70F260F4F1899E390891920BF27">
    <w:name w:val="A6C3E70F260F4F1899E390891920BF27"/>
    <w:rsid w:val="008D7FC9"/>
  </w:style>
  <w:style w:type="paragraph" w:customStyle="1" w:styleId="99760D65774D47848DE14FC72FBC9EB6">
    <w:name w:val="99760D65774D47848DE14FC72FBC9EB6"/>
    <w:rsid w:val="008D7FC9"/>
  </w:style>
  <w:style w:type="paragraph" w:customStyle="1" w:styleId="45082E1364314BB5B46BBEE2CD3BE537">
    <w:name w:val="45082E1364314BB5B46BBEE2CD3BE537"/>
    <w:rsid w:val="008D7FC9"/>
  </w:style>
  <w:style w:type="paragraph" w:customStyle="1" w:styleId="7099569A0FA8423A84AF2A270ED8F0B0">
    <w:name w:val="7099569A0FA8423A84AF2A270ED8F0B0"/>
    <w:rsid w:val="008D7FC9"/>
  </w:style>
  <w:style w:type="paragraph" w:customStyle="1" w:styleId="99F159603B9B48C5809B2182B3C8D96A">
    <w:name w:val="99F159603B9B48C5809B2182B3C8D96A"/>
    <w:rsid w:val="008D7FC9"/>
  </w:style>
  <w:style w:type="character" w:styleId="PlaceholderText">
    <w:name w:val="Placeholder Text"/>
    <w:basedOn w:val="DefaultParagraphFont"/>
    <w:uiPriority w:val="99"/>
    <w:unhideWhenUsed/>
    <w:rsid w:val="00113035"/>
    <w:rPr>
      <w:color w:val="808080"/>
    </w:rPr>
  </w:style>
  <w:style w:type="paragraph" w:customStyle="1" w:styleId="ED3A6AFF4A2E4804B75058A592610BDC1">
    <w:name w:val="ED3A6AFF4A2E4804B75058A592610BDC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1">
    <w:name w:val="776BAB7F891A4E9CB062C19BDCDB645E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79643A058841B5B4F6316BF4A82D6A1">
    <w:name w:val="F179643A058841B5B4F6316BF4A82D6A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8698BF0933240FC86293470F027F4BF1">
    <w:name w:val="C8698BF0933240FC86293470F027F4BF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1601890034F64FF080732E350A4809851">
    <w:name w:val="1601890034F64FF080732E350A480985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EEFBA78342C4964A511A32F87BF7E211">
    <w:name w:val="AEEFBA78342C4964A511A32F87BF7E21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1">
    <w:name w:val="F16D6C6E37E140CBB364CC2E17EFFE56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1">
    <w:name w:val="C5DF341784F5406D9FB680D1CCD54202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1">
    <w:name w:val="941889089AAE46C2B425868F005AC028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1">
    <w:name w:val="7D3CCA2EB19A4081BAD4C5C15C15FE24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1">
    <w:name w:val="99F159603B9B48C5809B2182B3C8D96A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">
    <w:name w:val="A436EDA1EB13433BBA330D11682E9895"/>
    <w:rsid w:val="001005CA"/>
  </w:style>
  <w:style w:type="paragraph" w:customStyle="1" w:styleId="C802B0F0F0F447659378389E0126E0B2">
    <w:name w:val="C802B0F0F0F447659378389E0126E0B2"/>
    <w:rsid w:val="001005CA"/>
  </w:style>
  <w:style w:type="paragraph" w:customStyle="1" w:styleId="95449CC94F3643D98B1537107F99FC2E">
    <w:name w:val="95449CC94F3643D98B1537107F99FC2E"/>
    <w:rsid w:val="001005CA"/>
  </w:style>
  <w:style w:type="paragraph" w:customStyle="1" w:styleId="ED3A6AFF4A2E4804B75058A592610BDC2">
    <w:name w:val="ED3A6AFF4A2E4804B75058A592610BDC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2">
    <w:name w:val="776BAB7F891A4E9CB062C19BDCDB645E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79643A058841B5B4F6316BF4A82D6A2">
    <w:name w:val="F179643A058841B5B4F6316BF4A82D6A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8698BF0933240FC86293470F027F4BF2">
    <w:name w:val="C8698BF0933240FC86293470F027F4BF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1601890034F64FF080732E350A4809852">
    <w:name w:val="1601890034F64FF080732E350A480985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EEFBA78342C4964A511A32F87BF7E212">
    <w:name w:val="AEEFBA78342C4964A511A32F87BF7E21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">
    <w:name w:val="41848E91D6E6407B89AB9FB56101505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2">
    <w:name w:val="F16D6C6E37E140CBB364CC2E17EFFE56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">
    <w:name w:val="277DB6979FD547A29ED7EDFE71F2B4FE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1">
    <w:name w:val="A436EDA1EB13433BBA330D11682E98951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2">
    <w:name w:val="C5DF341784F5406D9FB680D1CCD54202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1">
    <w:name w:val="95449CC94F3643D98B1537107F99FC2E1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2">
    <w:name w:val="941889089AAE46C2B425868F005AC028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2">
    <w:name w:val="7D3CCA2EB19A4081BAD4C5C15C15FE24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2">
    <w:name w:val="99F159603B9B48C5809B2182B3C8D96A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3">
    <w:name w:val="ED3A6AFF4A2E4804B75058A592610BDC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3">
    <w:name w:val="776BAB7F891A4E9CB062C19BDCDB645E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79643A058841B5B4F6316BF4A82D6A3">
    <w:name w:val="F179643A058841B5B4F6316BF4A82D6A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8698BF0933240FC86293470F027F4BF3">
    <w:name w:val="C8698BF0933240FC86293470F027F4BF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1601890034F64FF080732E350A4809853">
    <w:name w:val="1601890034F64FF080732E350A480985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EEFBA78342C4964A511A32F87BF7E213">
    <w:name w:val="AEEFBA78342C4964A511A32F87BF7E21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1">
    <w:name w:val="41848E91D6E6407B89AB9FB5610150521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3">
    <w:name w:val="F16D6C6E37E140CBB364CC2E17EFFE56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D1CA4B8E8974CB6A3228A3B9CF90731">
    <w:name w:val="2D1CA4B8E8974CB6A3228A3B9CF90731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1">
    <w:name w:val="277DB6979FD547A29ED7EDFE71F2B4FE1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2">
    <w:name w:val="A436EDA1EB13433BBA330D11682E98952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3">
    <w:name w:val="C5DF341784F5406D9FB680D1CCD54202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2">
    <w:name w:val="95449CC94F3643D98B1537107F99FC2E2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3">
    <w:name w:val="941889089AAE46C2B425868F005AC028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3">
    <w:name w:val="7D3CCA2EB19A4081BAD4C5C15C15FE24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3">
    <w:name w:val="99F159603B9B48C5809B2182B3C8D96A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">
    <w:name w:val="0C8B720C870C414FAFE13EDECBE5AA26"/>
    <w:rsid w:val="006924F6"/>
  </w:style>
  <w:style w:type="paragraph" w:customStyle="1" w:styleId="B2710900996B4AC8821CC22257EB1F5E">
    <w:name w:val="B2710900996B4AC8821CC22257EB1F5E"/>
    <w:rsid w:val="006924F6"/>
  </w:style>
  <w:style w:type="paragraph" w:customStyle="1" w:styleId="55E09B39176E40439D17B1A73271FA8A">
    <w:name w:val="55E09B39176E40439D17B1A73271FA8A"/>
    <w:rsid w:val="006924F6"/>
  </w:style>
  <w:style w:type="paragraph" w:customStyle="1" w:styleId="27F3D15544F24D35B89B3B85C27091AF">
    <w:name w:val="27F3D15544F24D35B89B3B85C27091AF"/>
    <w:rsid w:val="006924F6"/>
  </w:style>
  <w:style w:type="paragraph" w:customStyle="1" w:styleId="0E08080AB8164F68BE31540C10280995">
    <w:name w:val="0E08080AB8164F68BE31540C10280995"/>
    <w:rsid w:val="00C734D8"/>
  </w:style>
  <w:style w:type="paragraph" w:customStyle="1" w:styleId="ABD64E20353D43DA96BD7B4D7FA75BC5">
    <w:name w:val="ABD64E20353D43DA96BD7B4D7FA75BC5"/>
    <w:rsid w:val="00C734D8"/>
  </w:style>
  <w:style w:type="paragraph" w:customStyle="1" w:styleId="7D41313309F34DC2ABF5014170F561CC">
    <w:name w:val="7D41313309F34DC2ABF5014170F561CC"/>
    <w:rsid w:val="00C734D8"/>
  </w:style>
  <w:style w:type="paragraph" w:customStyle="1" w:styleId="3046B7F4472246749DBAEAC71E62BEAC">
    <w:name w:val="3046B7F4472246749DBAEAC71E62BEAC"/>
    <w:rsid w:val="00C734D8"/>
  </w:style>
  <w:style w:type="paragraph" w:customStyle="1" w:styleId="0BB5948CFE3E4B34A9219F74192820B1">
    <w:name w:val="0BB5948CFE3E4B34A9219F74192820B1"/>
    <w:rsid w:val="00C734D8"/>
  </w:style>
  <w:style w:type="paragraph" w:customStyle="1" w:styleId="EBF5D60C7B234484873CDCAC2E09C8F6">
    <w:name w:val="EBF5D60C7B234484873CDCAC2E09C8F6"/>
    <w:rsid w:val="00C734D8"/>
  </w:style>
  <w:style w:type="paragraph" w:customStyle="1" w:styleId="499C07CE47C64637994FAC5D479F500C">
    <w:name w:val="499C07CE47C64637994FAC5D479F500C"/>
    <w:rsid w:val="00C734D8"/>
  </w:style>
  <w:style w:type="paragraph" w:customStyle="1" w:styleId="ED3A6AFF4A2E4804B75058A592610BDC4">
    <w:name w:val="ED3A6AFF4A2E4804B75058A592610BDC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4">
    <w:name w:val="776BAB7F891A4E9CB062C19BDCDB645E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1">
    <w:name w:val="0C8B720C870C414FAFE13EDECBE5AA26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1">
    <w:name w:val="B2710900996B4AC8821CC22257EB1F5E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1">
    <w:name w:val="55E09B39176E40439D17B1A73271FA8A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1">
    <w:name w:val="27F3D15544F24D35B89B3B85C27091AF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2">
    <w:name w:val="41848E91D6E6407B89AB9FB5610150522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4">
    <w:name w:val="F16D6C6E37E140CBB364CC2E17EFFE56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1">
    <w:name w:val="499C07CE47C64637994FAC5D479F500C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2">
    <w:name w:val="277DB6979FD547A29ED7EDFE71F2B4FE2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3">
    <w:name w:val="A436EDA1EB13433BBA330D11682E98953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4">
    <w:name w:val="C5DF341784F5406D9FB680D1CCD54202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3">
    <w:name w:val="95449CC94F3643D98B1537107F99FC2E3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4">
    <w:name w:val="941889089AAE46C2B425868F005AC028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4">
    <w:name w:val="7D3CCA2EB19A4081BAD4C5C15C15FE24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4">
    <w:name w:val="99F159603B9B48C5809B2182B3C8D96A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5">
    <w:name w:val="ED3A6AFF4A2E4804B75058A592610BDC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5">
    <w:name w:val="776BAB7F891A4E9CB062C19BDCDB645E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2">
    <w:name w:val="0C8B720C870C414FAFE13EDECBE5AA26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2">
    <w:name w:val="B2710900996B4AC8821CC22257EB1F5E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2">
    <w:name w:val="55E09B39176E40439D17B1A73271FA8A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2">
    <w:name w:val="27F3D15544F24D35B89B3B85C27091AF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3">
    <w:name w:val="41848E91D6E6407B89AB9FB5610150523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5">
    <w:name w:val="F16D6C6E37E140CBB364CC2E17EFFE56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2">
    <w:name w:val="499C07CE47C64637994FAC5D479F500C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3">
    <w:name w:val="277DB6979FD547A29ED7EDFE71F2B4FE3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4">
    <w:name w:val="A436EDA1EB13433BBA330D11682E98954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5">
    <w:name w:val="C5DF341784F5406D9FB680D1CCD54202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4">
    <w:name w:val="95449CC94F3643D98B1537107F99FC2E4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5">
    <w:name w:val="941889089AAE46C2B425868F005AC028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5">
    <w:name w:val="7D3CCA2EB19A4081BAD4C5C15C15FE24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5">
    <w:name w:val="99F159603B9B48C5809B2182B3C8D96A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6">
    <w:name w:val="ED3A6AFF4A2E4804B75058A592610BDC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6">
    <w:name w:val="776BAB7F891A4E9CB062C19BDCDB645E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3">
    <w:name w:val="0C8B720C870C414FAFE13EDECBE5AA26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3">
    <w:name w:val="B2710900996B4AC8821CC22257EB1F5E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3">
    <w:name w:val="55E09B39176E40439D17B1A73271FA8A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3">
    <w:name w:val="27F3D15544F24D35B89B3B85C27091AF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4">
    <w:name w:val="41848E91D6E6407B89AB9FB5610150524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6">
    <w:name w:val="F16D6C6E37E140CBB364CC2E17EFFE56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3">
    <w:name w:val="499C07CE47C64637994FAC5D479F500C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4">
    <w:name w:val="277DB6979FD547A29ED7EDFE71F2B4FE4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5">
    <w:name w:val="A436EDA1EB13433BBA330D11682E98955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6">
    <w:name w:val="C5DF341784F5406D9FB680D1CCD54202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5">
    <w:name w:val="95449CC94F3643D98B1537107F99FC2E5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6">
    <w:name w:val="941889089AAE46C2B425868F005AC028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6">
    <w:name w:val="7D3CCA2EB19A4081BAD4C5C15C15FE24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6">
    <w:name w:val="99F159603B9B48C5809B2182B3C8D96A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7">
    <w:name w:val="ED3A6AFF4A2E4804B75058A592610BDC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7">
    <w:name w:val="776BAB7F891A4E9CB062C19BDCDB645E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4">
    <w:name w:val="0C8B720C870C414FAFE13EDECBE5AA26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4">
    <w:name w:val="B2710900996B4AC8821CC22257EB1F5E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4">
    <w:name w:val="55E09B39176E40439D17B1A73271FA8A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4">
    <w:name w:val="27F3D15544F24D35B89B3B85C27091AF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5">
    <w:name w:val="41848E91D6E6407B89AB9FB5610150525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7">
    <w:name w:val="F16D6C6E37E140CBB364CC2E17EFFE56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4">
    <w:name w:val="499C07CE47C64637994FAC5D479F500C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5">
    <w:name w:val="277DB6979FD547A29ED7EDFE71F2B4FE5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6">
    <w:name w:val="A436EDA1EB13433BBA330D11682E98956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7">
    <w:name w:val="C5DF341784F5406D9FB680D1CCD54202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6">
    <w:name w:val="95449CC94F3643D98B1537107F99FC2E6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7">
    <w:name w:val="941889089AAE46C2B425868F005AC028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7">
    <w:name w:val="7D3CCA2EB19A4081BAD4C5C15C15FE24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7">
    <w:name w:val="99F159603B9B48C5809B2182B3C8D96A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F057116994847BD630F087B7F31D5" ma:contentTypeVersion="4" ma:contentTypeDescription="Create a new document." ma:contentTypeScope="" ma:versionID="5b1a3bb81168418f3f115da0d96cb6ff">
  <xsd:schema xmlns:xsd="http://www.w3.org/2001/XMLSchema" xmlns:xs="http://www.w3.org/2001/XMLSchema" xmlns:p="http://schemas.microsoft.com/office/2006/metadata/properties" xmlns:ns2="7222b6d8-1564-4028-acda-96f89e78f5a3" targetNamespace="http://schemas.microsoft.com/office/2006/metadata/properties" ma:root="true" ma:fieldsID="c8636e9bf7a8213f8b32f9e9e6ea3c88" ns2:_="">
    <xsd:import namespace="7222b6d8-1564-4028-acda-96f89e78f5a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2b6d8-1564-4028-acda-96f89e78f5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BD822-18FF-47E2-86FD-3D8E403DAF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94F55E-2C3E-46C4-90EA-A1D4CF445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2b6d8-1564-4028-acda-96f89e78f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BF00B4-42E4-4582-9081-CFA2D2B74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227AFB-2A4B-427E-8C1A-03F5312F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Invoice_1.dotx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&amp; Receipt</vt:lpstr>
    </vt:vector>
  </TitlesOfParts>
  <Company>AXUM</Company>
  <LinksUpToDate>false</LinksUpToDate>
  <CharactersWithSpaces>996</CharactersWithSpaces>
  <SharedDoc>false</SharedDoc>
  <HLinks>
    <vt:vector size="12" baseType="variant">
      <vt:variant>
        <vt:i4>3407903</vt:i4>
      </vt:variant>
      <vt:variant>
        <vt:i4>2698</vt:i4>
      </vt:variant>
      <vt:variant>
        <vt:i4>1025</vt:i4>
      </vt:variant>
      <vt:variant>
        <vt:i4>1</vt:i4>
      </vt:variant>
      <vt:variant>
        <vt:lpwstr>Invoice&amp;Receipt</vt:lpwstr>
      </vt:variant>
      <vt:variant>
        <vt:lpwstr/>
      </vt:variant>
      <vt:variant>
        <vt:i4>6684674</vt:i4>
      </vt:variant>
      <vt:variant>
        <vt:i4>2702</vt:i4>
      </vt:variant>
      <vt:variant>
        <vt:i4>1026</vt:i4>
      </vt:variant>
      <vt:variant>
        <vt:i4>1</vt:i4>
      </vt:variant>
      <vt:variant>
        <vt:lpwstr>ProForma_Footer_Oct12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&amp; Receipt</dc:title>
  <dc:subject/>
  <dc:creator>Malcolm Johnston</dc:creator>
  <cp:keywords/>
  <dc:description/>
  <cp:lastModifiedBy>Malcolm Johnston</cp:lastModifiedBy>
  <cp:revision>9</cp:revision>
  <dcterms:created xsi:type="dcterms:W3CDTF">2017-11-10T15:55:00Z</dcterms:created>
  <dcterms:modified xsi:type="dcterms:W3CDTF">2017-11-14T12:36:00Z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0x0101001E6F057116994847BD630F087B7F31D5</vt:lpwstr>
  </property>
</Properties>
</file>